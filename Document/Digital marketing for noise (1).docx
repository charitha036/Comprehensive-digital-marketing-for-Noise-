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11C47" w14:textId="49632651" w:rsidR="009B6B42" w:rsidRPr="000A303E" w:rsidRDefault="00035F03" w:rsidP="00176721">
      <w:pPr>
        <w:pStyle w:val="Subtitle"/>
        <w:rPr>
          <w:sz w:val="28"/>
          <w:szCs w:val="28"/>
        </w:rPr>
      </w:pPr>
      <w:r w:rsidRPr="00510D0B">
        <w:rPr>
          <w:b/>
          <w:bCs/>
          <w:sz w:val="28"/>
          <w:szCs w:val="28"/>
          <w:u w:val="single"/>
        </w:rPr>
        <w:t>PROJECT</w:t>
      </w:r>
      <w:r w:rsidR="001667C7">
        <w:rPr>
          <w:b/>
          <w:bCs/>
          <w:sz w:val="28"/>
          <w:szCs w:val="28"/>
          <w:u w:val="single"/>
        </w:rPr>
        <w:t xml:space="preserve"> </w:t>
      </w:r>
      <w:r w:rsidRPr="00510D0B">
        <w:rPr>
          <w:b/>
          <w:bCs/>
          <w:sz w:val="28"/>
          <w:szCs w:val="28"/>
          <w:u w:val="single"/>
        </w:rPr>
        <w:t>TITLE</w:t>
      </w:r>
      <w:r w:rsidR="0008660B">
        <w:t>:</w:t>
      </w:r>
      <w:r w:rsidR="001C24C8">
        <w:t xml:space="preserve"> </w:t>
      </w:r>
      <w:r w:rsidR="001C24C8" w:rsidRPr="000A303E">
        <w:rPr>
          <w:sz w:val="28"/>
          <w:szCs w:val="28"/>
        </w:rPr>
        <w:t xml:space="preserve">COMPREHENSIVE DIGITAL MARKETING </w:t>
      </w:r>
      <w:r w:rsidR="009B6B42" w:rsidRPr="000A303E">
        <w:rPr>
          <w:sz w:val="28"/>
          <w:szCs w:val="28"/>
        </w:rPr>
        <w:t xml:space="preserve">   </w:t>
      </w:r>
    </w:p>
    <w:p w14:paraId="14D15A73" w14:textId="5C5683DE" w:rsidR="00A94C43" w:rsidRPr="000A303E" w:rsidRDefault="001C24C8" w:rsidP="009B6B42">
      <w:pPr>
        <w:pStyle w:val="Subtitle"/>
        <w:ind w:left="2880"/>
        <w:rPr>
          <w:sz w:val="28"/>
          <w:szCs w:val="28"/>
        </w:rPr>
      </w:pPr>
      <w:r w:rsidRPr="000A303E">
        <w:rPr>
          <w:sz w:val="28"/>
          <w:szCs w:val="28"/>
        </w:rPr>
        <w:t>FOR NOISE</w:t>
      </w:r>
    </w:p>
    <w:p w14:paraId="7A923248" w14:textId="6B934205" w:rsidR="00F41FFB" w:rsidRDefault="00B847A8" w:rsidP="00176721">
      <w:pPr>
        <w:pStyle w:val="Subtitle"/>
      </w:pPr>
      <w:r w:rsidRPr="00510D0B">
        <w:rPr>
          <w:b/>
          <w:bCs/>
          <w:sz w:val="28"/>
          <w:szCs w:val="28"/>
          <w:u w:val="single"/>
        </w:rPr>
        <w:t>STUDENT NAME</w:t>
      </w:r>
      <w:r w:rsidRPr="00556725">
        <w:rPr>
          <w:b/>
          <w:bCs/>
          <w:u w:val="single"/>
        </w:rPr>
        <w:t>:</w:t>
      </w:r>
      <w:r w:rsidR="002172FF" w:rsidRPr="00E71B01">
        <w:rPr>
          <w:sz w:val="28"/>
          <w:szCs w:val="28"/>
        </w:rPr>
        <w:t xml:space="preserve">DHAVALESWARAPU CHARITHA </w:t>
      </w:r>
    </w:p>
    <w:p w14:paraId="65A026AA" w14:textId="058A3D17" w:rsidR="002172FF" w:rsidRPr="00635C2E" w:rsidRDefault="009F6380" w:rsidP="00176721">
      <w:pPr>
        <w:pStyle w:val="Subtitle"/>
        <w:rPr>
          <w:sz w:val="28"/>
          <w:szCs w:val="28"/>
        </w:rPr>
      </w:pPr>
      <w:r w:rsidRPr="00510D0B">
        <w:rPr>
          <w:b/>
          <w:bCs/>
          <w:sz w:val="28"/>
          <w:szCs w:val="28"/>
          <w:u w:val="single"/>
        </w:rPr>
        <w:t>PROJECT SUPERVISOR</w:t>
      </w:r>
      <w:r w:rsidRPr="003E349C">
        <w:rPr>
          <w:b/>
          <w:bCs/>
          <w:u w:val="single"/>
        </w:rPr>
        <w:t>:</w:t>
      </w:r>
      <w:r>
        <w:t xml:space="preserve"> </w:t>
      </w:r>
      <w:r w:rsidRPr="00635C2E">
        <w:rPr>
          <w:sz w:val="28"/>
          <w:szCs w:val="28"/>
        </w:rPr>
        <w:t>DR.VAROODHINI</w:t>
      </w:r>
    </w:p>
    <w:p w14:paraId="158CDD87" w14:textId="526AFA15" w:rsidR="0069756D" w:rsidRDefault="009F6380" w:rsidP="00391F58">
      <w:pPr>
        <w:pStyle w:val="Subtitle"/>
        <w:bidi/>
        <w:ind w:left="720"/>
        <w:jc w:val="right"/>
        <w:rPr>
          <w:sz w:val="28"/>
          <w:szCs w:val="28"/>
        </w:rPr>
      </w:pPr>
      <w:r w:rsidRPr="00510D0B">
        <w:rPr>
          <w:b/>
          <w:bCs/>
          <w:sz w:val="28"/>
          <w:szCs w:val="28"/>
          <w:u w:val="single"/>
        </w:rPr>
        <w:t>DEPARTMENT</w:t>
      </w:r>
      <w:r w:rsidRPr="00DE586A">
        <w:rPr>
          <w:sz w:val="28"/>
          <w:szCs w:val="28"/>
        </w:rPr>
        <w:t>:</w:t>
      </w:r>
      <w:r w:rsidR="007A766D" w:rsidRPr="00DE586A">
        <w:rPr>
          <w:sz w:val="28"/>
          <w:szCs w:val="28"/>
        </w:rPr>
        <w:t xml:space="preserve">BACHELOR OF BUSINESS ADMINISTRATION </w:t>
      </w:r>
      <w:r w:rsidR="007A766D" w:rsidRPr="00510D0B">
        <w:rPr>
          <w:b/>
          <w:bCs/>
          <w:sz w:val="28"/>
          <w:szCs w:val="28"/>
          <w:u w:val="single"/>
        </w:rPr>
        <w:t>COLLEGE</w:t>
      </w:r>
      <w:r w:rsidR="007A766D">
        <w:t>:</w:t>
      </w:r>
      <w:r w:rsidR="007A766D" w:rsidRPr="00267DC7">
        <w:rPr>
          <w:sz w:val="28"/>
          <w:szCs w:val="28"/>
        </w:rPr>
        <w:t>SATYA INSTITUTE OF TECHNOLOGY AND</w:t>
      </w:r>
      <w:r w:rsidR="00756E20">
        <w:rPr>
          <w:sz w:val="28"/>
          <w:szCs w:val="28"/>
        </w:rPr>
        <w:t xml:space="preserve"> MANAGEMENT </w:t>
      </w:r>
    </w:p>
    <w:p w14:paraId="58AD55AA" w14:textId="78087DA3" w:rsidR="001E74A5" w:rsidRPr="002C71F8" w:rsidRDefault="00AB4E54" w:rsidP="001E74A5">
      <w:pPr>
        <w:pStyle w:val="Subtitle"/>
        <w:bidi/>
        <w:ind w:left="720"/>
        <w:jc w:val="right"/>
        <w:rPr>
          <w:b/>
          <w:bCs/>
          <w:sz w:val="28"/>
          <w:szCs w:val="28"/>
          <w:lang w:val="en-US"/>
        </w:rPr>
      </w:pPr>
      <w:r w:rsidRPr="00FF6AC0">
        <w:rPr>
          <w:rFonts w:cstheme="minorHAnsi"/>
          <w:b/>
          <w:bCs/>
          <w:sz w:val="28"/>
          <w:szCs w:val="28"/>
          <w:u w:val="single"/>
          <w:rtl/>
          <w:lang w:val="en-US"/>
        </w:rPr>
        <w:t>TEAM ID</w:t>
      </w:r>
      <w:r w:rsidRPr="00FF6AC0">
        <w:rPr>
          <w:rFonts w:cstheme="minorHAnsi"/>
          <w:b/>
          <w:bCs/>
          <w:sz w:val="28"/>
          <w:szCs w:val="28"/>
          <w:rtl/>
          <w:lang w:val="en-US"/>
        </w:rPr>
        <w:t xml:space="preserve"> </w:t>
      </w:r>
      <w:r w:rsidR="00F73FCB">
        <w:rPr>
          <w:b/>
          <w:bCs/>
          <w:sz w:val="28"/>
          <w:szCs w:val="28"/>
          <w:rtl/>
          <w:lang w:val="en-US"/>
        </w:rPr>
        <w:t>:</w:t>
      </w:r>
      <w:r w:rsidR="002C71F8" w:rsidRPr="00F73FCB">
        <w:rPr>
          <w:rFonts w:cstheme="minorHAnsi"/>
          <w:sz w:val="28"/>
          <w:szCs w:val="28"/>
          <w:rtl/>
          <w:lang w:val="en-US"/>
        </w:rPr>
        <w:t>LTVIP2025TMID24590</w:t>
      </w:r>
    </w:p>
    <w:p w14:paraId="2B7FA027" w14:textId="77777777" w:rsidR="001E74A5" w:rsidRDefault="001E74A5" w:rsidP="001E74A5">
      <w:pPr>
        <w:pStyle w:val="Subtitle"/>
        <w:bidi/>
        <w:ind w:left="720"/>
        <w:jc w:val="right"/>
        <w:rPr>
          <w:b/>
          <w:bCs/>
          <w:sz w:val="28"/>
          <w:szCs w:val="28"/>
          <w:u w:val="single"/>
          <w:lang w:val="en-US"/>
        </w:rPr>
      </w:pPr>
    </w:p>
    <w:p w14:paraId="3E87BD6D" w14:textId="0CBC3666" w:rsidR="00A94C43" w:rsidRPr="009C2FD6" w:rsidRDefault="00D11D10" w:rsidP="001E74A5">
      <w:pPr>
        <w:pStyle w:val="Subtitle"/>
        <w:bidi/>
        <w:ind w:left="720"/>
        <w:jc w:val="right"/>
        <w:rPr>
          <w:b/>
          <w:bCs/>
          <w:sz w:val="28"/>
          <w:szCs w:val="28"/>
          <w:u w:val="single"/>
          <w:lang w:val="en-US"/>
        </w:rPr>
      </w:pPr>
      <w:r w:rsidRPr="00CF2E7F">
        <w:rPr>
          <w:rFonts w:asciiTheme="majorHAnsi" w:hAnsiTheme="majorHAnsi" w:cstheme="majorHAnsi"/>
          <w:b/>
          <w:bCs/>
          <w:sz w:val="72"/>
          <w:szCs w:val="72"/>
          <w:highlight w:val="lightGray"/>
        </w:rPr>
        <w:t>COMPREHENSIVE DIGITAL MARKETING FOR NOISE</w:t>
      </w:r>
    </w:p>
    <w:p w14:paraId="787ADBA8" w14:textId="633AF189" w:rsidR="00A94C43" w:rsidRPr="00B73C8A" w:rsidRDefault="002E6AA1">
      <w:pPr>
        <w:pStyle w:val="Author"/>
        <w:rPr>
          <w:i/>
          <w:iCs/>
          <w:u w:val="single"/>
        </w:rPr>
      </w:pPr>
      <w:r w:rsidRPr="00B73C8A">
        <w:rPr>
          <w:i/>
          <w:iCs/>
          <w:noProof/>
          <w:u w:val="single"/>
        </w:rPr>
        <w:drawing>
          <wp:anchor distT="0" distB="0" distL="114300" distR="114300" simplePos="0" relativeHeight="251659264" behindDoc="0" locked="0" layoutInCell="1" allowOverlap="1" wp14:anchorId="1F9A5C1D" wp14:editId="682862B3">
            <wp:simplePos x="0" y="0"/>
            <wp:positionH relativeFrom="column">
              <wp:posOffset>-69850</wp:posOffset>
            </wp:positionH>
            <wp:positionV relativeFrom="paragraph">
              <wp:posOffset>587375</wp:posOffset>
            </wp:positionV>
            <wp:extent cx="5860415" cy="2930525"/>
            <wp:effectExtent l="0" t="0" r="6985" b="3175"/>
            <wp:wrapTopAndBottom/>
            <wp:docPr id="19586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2389" name="Picture 195862389"/>
                    <pic:cNvPicPr/>
                  </pic:nvPicPr>
                  <pic:blipFill>
                    <a:blip r:embed="rId7">
                      <a:extLst>
                        <a:ext uri="{28A0092B-C50C-407E-A947-70E740481C1C}">
                          <a14:useLocalDpi xmlns:a14="http://schemas.microsoft.com/office/drawing/2010/main" val="0"/>
                        </a:ext>
                      </a:extLst>
                    </a:blip>
                    <a:stretch>
                      <a:fillRect/>
                    </a:stretch>
                  </pic:blipFill>
                  <pic:spPr>
                    <a:xfrm>
                      <a:off x="0" y="0"/>
                      <a:ext cx="5860415" cy="2930525"/>
                    </a:xfrm>
                    <a:prstGeom prst="rect">
                      <a:avLst/>
                    </a:prstGeom>
                  </pic:spPr>
                </pic:pic>
              </a:graphicData>
            </a:graphic>
            <wp14:sizeRelH relativeFrom="margin">
              <wp14:pctWidth>0</wp14:pctWidth>
            </wp14:sizeRelH>
            <wp14:sizeRelV relativeFrom="margin">
              <wp14:pctHeight>0</wp14:pctHeight>
            </wp14:sizeRelV>
          </wp:anchor>
        </w:drawing>
      </w:r>
      <w:r w:rsidR="0008388F" w:rsidRPr="00B73C8A">
        <w:rPr>
          <w:i/>
          <w:iCs/>
          <w:u w:val="single"/>
        </w:rPr>
        <w:t xml:space="preserve"> </w:t>
      </w:r>
    </w:p>
    <w:p w14:paraId="73BAD8C8" w14:textId="77777777" w:rsidR="00407E94" w:rsidRPr="0001333E" w:rsidRDefault="00B73C8A" w:rsidP="00407E94">
      <w:pPr>
        <w:spacing w:before="240" w:line="240" w:lineRule="auto"/>
        <w:rPr>
          <w:b/>
          <w:bCs/>
          <w:sz w:val="32"/>
          <w:szCs w:val="32"/>
          <w:u w:val="single"/>
        </w:rPr>
      </w:pPr>
      <w:r w:rsidRPr="0001333E">
        <w:rPr>
          <w:b/>
          <w:bCs/>
          <w:sz w:val="32"/>
          <w:szCs w:val="32"/>
          <w:u w:val="single"/>
        </w:rPr>
        <w:t xml:space="preserve">Introduction </w:t>
      </w:r>
    </w:p>
    <w:p w14:paraId="76A27096" w14:textId="699CFC08" w:rsidR="008C1AEE" w:rsidRPr="009F02D2" w:rsidRDefault="00065006" w:rsidP="00407E94">
      <w:pPr>
        <w:spacing w:before="240" w:line="240" w:lineRule="auto"/>
        <w:rPr>
          <w:sz w:val="28"/>
          <w:szCs w:val="28"/>
        </w:rPr>
      </w:pPr>
      <w:r w:rsidRPr="009F02D2">
        <w:rPr>
          <w:sz w:val="28"/>
          <w:szCs w:val="28"/>
        </w:rPr>
        <w:t xml:space="preserve">Noise is a prominent Indian consumer electronics brand that has made significant strides in the wearable and </w:t>
      </w:r>
      <w:proofErr w:type="spellStart"/>
      <w:r w:rsidRPr="009F02D2">
        <w:rPr>
          <w:sz w:val="28"/>
          <w:szCs w:val="28"/>
        </w:rPr>
        <w:t>hearable</w:t>
      </w:r>
      <w:proofErr w:type="spellEnd"/>
      <w:r w:rsidRPr="009F02D2">
        <w:rPr>
          <w:sz w:val="28"/>
          <w:szCs w:val="28"/>
        </w:rPr>
        <w:t xml:space="preserve"> technology market. </w:t>
      </w:r>
      <w:r w:rsidR="004A7A6F" w:rsidRPr="009F02D2">
        <w:rPr>
          <w:sz w:val="28"/>
          <w:szCs w:val="28"/>
        </w:rPr>
        <w:t>Noise is an India-based company that was established in 2014.</w:t>
      </w:r>
      <w:r w:rsidR="00DA4F5B" w:rsidRPr="009F02D2">
        <w:rPr>
          <w:sz w:val="28"/>
          <w:szCs w:val="28"/>
        </w:rPr>
        <w:t xml:space="preserve"> It has gained recognition for its wide range of products, including smartwatches, wireless earbuds, and other tech </w:t>
      </w:r>
      <w:r w:rsidR="00621F5B" w:rsidRPr="009F02D2">
        <w:rPr>
          <w:sz w:val="28"/>
          <w:szCs w:val="28"/>
        </w:rPr>
        <w:t>accessories The</w:t>
      </w:r>
      <w:r w:rsidR="006D0DF4" w:rsidRPr="009F02D2">
        <w:rPr>
          <w:sz w:val="28"/>
          <w:szCs w:val="28"/>
        </w:rPr>
        <w:t xml:space="preserve"> brand primarily targets young, tech-savvy Indian </w:t>
      </w:r>
      <w:r w:rsidR="006248F9" w:rsidRPr="009F02D2">
        <w:rPr>
          <w:sz w:val="28"/>
          <w:szCs w:val="28"/>
        </w:rPr>
        <w:t>consumers.</w:t>
      </w:r>
    </w:p>
    <w:p w14:paraId="603D1262" w14:textId="6C87B72C" w:rsidR="00225790" w:rsidRPr="0001333E" w:rsidRDefault="00225790" w:rsidP="00BC6E6C">
      <w:pPr>
        <w:spacing w:before="240" w:line="276" w:lineRule="auto"/>
        <w:rPr>
          <w:sz w:val="28"/>
          <w:szCs w:val="28"/>
        </w:rPr>
      </w:pPr>
      <w:r w:rsidRPr="0001333E">
        <w:rPr>
          <w:sz w:val="28"/>
          <w:szCs w:val="28"/>
        </w:rPr>
        <w:lastRenderedPageBreak/>
        <w:t xml:space="preserve">Noise has achieved considerable success in the Indian market, becoming a leading brand in its product </w:t>
      </w:r>
      <w:proofErr w:type="spellStart"/>
      <w:r w:rsidRPr="0001333E">
        <w:rPr>
          <w:sz w:val="28"/>
          <w:szCs w:val="28"/>
        </w:rPr>
        <w:t>categories.</w:t>
      </w:r>
      <w:r w:rsidR="00F454A4" w:rsidRPr="0001333E">
        <w:rPr>
          <w:sz w:val="28"/>
          <w:szCs w:val="28"/>
        </w:rPr>
        <w:t>In</w:t>
      </w:r>
      <w:proofErr w:type="spellEnd"/>
      <w:r w:rsidR="00F454A4" w:rsidRPr="0001333E">
        <w:rPr>
          <w:sz w:val="28"/>
          <w:szCs w:val="28"/>
        </w:rPr>
        <w:t xml:space="preserve"> essence, Noise has effectively positioned itself as a dynamic and consumer-focused brand, catering to the evolving needs of the Indian digital landscape.</w:t>
      </w:r>
    </w:p>
    <w:p w14:paraId="21F716C7" w14:textId="77777777" w:rsidR="00225790" w:rsidRPr="0001333E" w:rsidRDefault="00225790" w:rsidP="00BC6E6C">
      <w:pPr>
        <w:spacing w:line="276" w:lineRule="auto"/>
        <w:rPr>
          <w:sz w:val="28"/>
          <w:szCs w:val="28"/>
        </w:rPr>
      </w:pPr>
      <w:r w:rsidRPr="0001333E">
        <w:rPr>
          <w:sz w:val="28"/>
          <w:szCs w:val="28"/>
        </w:rPr>
        <w:t>In essence, Noise has effectively positioned itself as a dynamic and consumer-focused brand, catering to the evolving needs of the Indian digital landscape.</w:t>
      </w:r>
    </w:p>
    <w:p w14:paraId="5BCF4E60" w14:textId="58893CE8" w:rsidR="00A94C43" w:rsidRPr="00E71B01" w:rsidRDefault="00297A3A" w:rsidP="00DC7B01">
      <w:pPr>
        <w:pStyle w:val="Heading2"/>
        <w:rPr>
          <w:color w:val="FF0000"/>
          <w:u w:val="single"/>
        </w:rPr>
      </w:pPr>
      <w:r>
        <w:rPr>
          <w:rFonts w:asciiTheme="minorHAnsi" w:hAnsiTheme="minorHAnsi" w:cstheme="minorHAnsi"/>
          <w:color w:val="FF0000"/>
          <w:u w:val="single"/>
        </w:rPr>
        <w:t xml:space="preserve">PART </w:t>
      </w:r>
      <w:r w:rsidR="007A3D80" w:rsidRPr="00E71B01">
        <w:rPr>
          <w:rFonts w:asciiTheme="minorHAnsi" w:hAnsiTheme="minorHAnsi" w:cstheme="minorHAnsi"/>
          <w:color w:val="FF0000"/>
          <w:u w:val="single"/>
        </w:rPr>
        <w:t>1.</w:t>
      </w:r>
      <w:r w:rsidR="003A237D" w:rsidRPr="00E71B01">
        <w:rPr>
          <w:color w:val="FF0000"/>
          <w:u w:val="single"/>
        </w:rPr>
        <w:t>BRAND STUDY,COMPETITOR ANALYSIS &amp;</w:t>
      </w:r>
      <w:r w:rsidR="00E024B8" w:rsidRPr="00E71B01">
        <w:rPr>
          <w:color w:val="FF0000"/>
          <w:u w:val="single"/>
        </w:rPr>
        <w:t xml:space="preserve">BUYER’S/AUDIENCE </w:t>
      </w:r>
      <w:r w:rsidR="007A7517" w:rsidRPr="00E71B01">
        <w:rPr>
          <w:color w:val="FF0000"/>
          <w:u w:val="single"/>
        </w:rPr>
        <w:t xml:space="preserve">PERSONA </w:t>
      </w:r>
    </w:p>
    <w:p w14:paraId="28A2FA9A" w14:textId="3E7ED0F7" w:rsidR="00DC7B01" w:rsidRPr="00C74936" w:rsidRDefault="004E152B" w:rsidP="001647D2">
      <w:pPr>
        <w:pStyle w:val="Heading5"/>
        <w:rPr>
          <w:rFonts w:cstheme="majorHAnsi"/>
          <w:color w:val="FFFF00"/>
        </w:rPr>
      </w:pPr>
      <w:r>
        <w:t xml:space="preserve">  </w:t>
      </w:r>
      <w:r w:rsidR="006F7FE3">
        <w:rPr>
          <w:rFonts w:cstheme="majorHAnsi"/>
          <w:color w:val="FFFF00"/>
          <w:highlight w:val="black"/>
        </w:rPr>
        <w:t xml:space="preserve">BRAND IDENTITY RESEARCH </w:t>
      </w:r>
      <w:r w:rsidRPr="00C74936">
        <w:rPr>
          <w:rFonts w:cstheme="majorHAnsi"/>
          <w:color w:val="FFFF00"/>
        </w:rPr>
        <w:t xml:space="preserve"> </w:t>
      </w:r>
    </w:p>
    <w:p w14:paraId="59017A31" w14:textId="77777777" w:rsidR="00E70E4D" w:rsidRDefault="00E70E4D" w:rsidP="00777ACA">
      <w:pPr>
        <w:pStyle w:val="ListBullet"/>
        <w:numPr>
          <w:ilvl w:val="0"/>
          <w:numId w:val="0"/>
        </w:numPr>
        <w:rPr>
          <w:sz w:val="28"/>
          <w:szCs w:val="28"/>
        </w:rPr>
      </w:pPr>
      <w:r w:rsidRPr="00E70E4D">
        <w:rPr>
          <w:sz w:val="28"/>
          <w:szCs w:val="28"/>
          <w:highlight w:val="cyan"/>
        </w:rPr>
        <w:t>MISSION</w:t>
      </w:r>
    </w:p>
    <w:p w14:paraId="7B76516E" w14:textId="77777777" w:rsidR="003827D2" w:rsidRDefault="007A4E32" w:rsidP="00777ACA">
      <w:pPr>
        <w:pStyle w:val="ListBullet"/>
        <w:numPr>
          <w:ilvl w:val="0"/>
          <w:numId w:val="0"/>
        </w:numPr>
        <w:rPr>
          <w:sz w:val="28"/>
          <w:szCs w:val="28"/>
        </w:rPr>
      </w:pPr>
      <w:r w:rsidRPr="0001333E">
        <w:rPr>
          <w:sz w:val="28"/>
          <w:szCs w:val="28"/>
        </w:rPr>
        <w:t xml:space="preserve">Noise’s mission </w:t>
      </w:r>
      <w:proofErr w:type="spellStart"/>
      <w:r w:rsidRPr="0001333E">
        <w:rPr>
          <w:sz w:val="28"/>
          <w:szCs w:val="28"/>
        </w:rPr>
        <w:t>centers</w:t>
      </w:r>
      <w:proofErr w:type="spellEnd"/>
      <w:r w:rsidRPr="0001333E">
        <w:rPr>
          <w:sz w:val="28"/>
          <w:szCs w:val="28"/>
        </w:rPr>
        <w:t xml:space="preserve"> on “democratizing connected lifestyle for Indians.” This means making accessible, feature-rich technology available to a broad </w:t>
      </w:r>
      <w:proofErr w:type="spellStart"/>
      <w:r w:rsidRPr="0001333E">
        <w:rPr>
          <w:sz w:val="28"/>
          <w:szCs w:val="28"/>
        </w:rPr>
        <w:t>audience.</w:t>
      </w:r>
      <w:r w:rsidR="00AA2AF3" w:rsidRPr="0001333E">
        <w:rPr>
          <w:sz w:val="28"/>
          <w:szCs w:val="28"/>
        </w:rPr>
        <w:t>Noise’s</w:t>
      </w:r>
      <w:proofErr w:type="spellEnd"/>
      <w:r w:rsidR="00AA2AF3" w:rsidRPr="0001333E">
        <w:rPr>
          <w:sz w:val="28"/>
          <w:szCs w:val="28"/>
        </w:rPr>
        <w:t xml:space="preserve"> mission </w:t>
      </w:r>
      <w:proofErr w:type="spellStart"/>
      <w:r w:rsidR="00AA2AF3" w:rsidRPr="0001333E">
        <w:rPr>
          <w:sz w:val="28"/>
          <w:szCs w:val="28"/>
        </w:rPr>
        <w:t>centers</w:t>
      </w:r>
      <w:proofErr w:type="spellEnd"/>
      <w:r w:rsidR="00AA2AF3" w:rsidRPr="0001333E">
        <w:rPr>
          <w:sz w:val="28"/>
          <w:szCs w:val="28"/>
        </w:rPr>
        <w:t xml:space="preserve"> on “democratizing connected lifestyle for Indians.” This means making accessible, feature-rich technology available to a broad </w:t>
      </w:r>
      <w:proofErr w:type="spellStart"/>
      <w:r w:rsidR="00AA2AF3" w:rsidRPr="0001333E">
        <w:rPr>
          <w:sz w:val="28"/>
          <w:szCs w:val="28"/>
        </w:rPr>
        <w:t>audience.</w:t>
      </w:r>
      <w:r w:rsidRPr="0001333E">
        <w:rPr>
          <w:sz w:val="28"/>
          <w:szCs w:val="28"/>
        </w:rPr>
        <w:t>They</w:t>
      </w:r>
      <w:proofErr w:type="spellEnd"/>
      <w:r w:rsidRPr="0001333E">
        <w:rPr>
          <w:sz w:val="28"/>
          <w:szCs w:val="28"/>
        </w:rPr>
        <w:t xml:space="preserve"> strive to provide innovative and high-quality mobile accessories, and smart wearables to enhance the digital experience of their </w:t>
      </w:r>
      <w:r w:rsidR="003827D2" w:rsidRPr="0001333E">
        <w:rPr>
          <w:sz w:val="28"/>
          <w:szCs w:val="28"/>
        </w:rPr>
        <w:t>customers.</w:t>
      </w:r>
      <w:r w:rsidR="003827D2">
        <w:rPr>
          <w:sz w:val="28"/>
          <w:szCs w:val="28"/>
        </w:rPr>
        <w:t xml:space="preserve"> </w:t>
      </w:r>
    </w:p>
    <w:p w14:paraId="0C03B788" w14:textId="77777777" w:rsidR="003827D2" w:rsidRDefault="003827D2" w:rsidP="00777ACA">
      <w:pPr>
        <w:pStyle w:val="ListBullet"/>
        <w:numPr>
          <w:ilvl w:val="0"/>
          <w:numId w:val="0"/>
        </w:numPr>
        <w:rPr>
          <w:sz w:val="28"/>
          <w:szCs w:val="28"/>
        </w:rPr>
      </w:pPr>
      <w:r w:rsidRPr="003827D2">
        <w:rPr>
          <w:sz w:val="28"/>
          <w:szCs w:val="28"/>
          <w:highlight w:val="cyan"/>
        </w:rPr>
        <w:t>UNIQUE</w:t>
      </w:r>
      <w:r w:rsidR="00E8585F" w:rsidRPr="003827D2">
        <w:rPr>
          <w:sz w:val="28"/>
          <w:szCs w:val="28"/>
          <w:highlight w:val="cyan"/>
        </w:rPr>
        <w:t xml:space="preserve"> SELLING </w:t>
      </w:r>
      <w:r w:rsidRPr="003827D2">
        <w:rPr>
          <w:sz w:val="28"/>
          <w:szCs w:val="28"/>
          <w:highlight w:val="cyan"/>
        </w:rPr>
        <w:t>POINT</w:t>
      </w:r>
      <w:r>
        <w:rPr>
          <w:sz w:val="28"/>
          <w:szCs w:val="28"/>
        </w:rPr>
        <w:t xml:space="preserve"> </w:t>
      </w:r>
    </w:p>
    <w:p w14:paraId="12D3BBA0" w14:textId="051EDCA7" w:rsidR="007A4E32" w:rsidRPr="0001333E" w:rsidRDefault="007E09FE" w:rsidP="00777ACA">
      <w:pPr>
        <w:pStyle w:val="ListBullet"/>
        <w:numPr>
          <w:ilvl w:val="0"/>
          <w:numId w:val="0"/>
        </w:numPr>
        <w:rPr>
          <w:sz w:val="28"/>
          <w:szCs w:val="28"/>
        </w:rPr>
      </w:pPr>
      <w:r w:rsidRPr="0001333E">
        <w:rPr>
          <w:sz w:val="28"/>
          <w:szCs w:val="28"/>
        </w:rPr>
        <w:t>Noise offers competitive pricing, making smartwatches, earbuds, and other tech accessible to a wide range of consumers.</w:t>
      </w:r>
      <w:r w:rsidR="00537D1F" w:rsidRPr="0001333E">
        <w:rPr>
          <w:sz w:val="28"/>
          <w:szCs w:val="28"/>
        </w:rPr>
        <w:t xml:space="preserve"> They emphasize stylish designs that resonate with young, fashion-conscious consumers.</w:t>
      </w:r>
    </w:p>
    <w:p w14:paraId="20BE75B6" w14:textId="77777777" w:rsidR="00200E60" w:rsidRDefault="00E073B7">
      <w:pPr>
        <w:rPr>
          <w:sz w:val="28"/>
          <w:szCs w:val="28"/>
        </w:rPr>
      </w:pPr>
      <w:r w:rsidRPr="00251D94">
        <w:rPr>
          <w:sz w:val="28"/>
          <w:szCs w:val="28"/>
          <w:highlight w:val="cyan"/>
        </w:rPr>
        <w:t xml:space="preserve">NOISE </w:t>
      </w:r>
      <w:r w:rsidR="00200E60" w:rsidRPr="00251D94">
        <w:rPr>
          <w:sz w:val="28"/>
          <w:szCs w:val="28"/>
          <w:highlight w:val="cyan"/>
        </w:rPr>
        <w:t>MESSAGING:</w:t>
      </w:r>
    </w:p>
    <w:p w14:paraId="0E4E5AB4" w14:textId="77777777" w:rsidR="00E40BFD" w:rsidRDefault="002D29BD">
      <w:pPr>
        <w:rPr>
          <w:sz w:val="28"/>
          <w:szCs w:val="28"/>
        </w:rPr>
      </w:pPr>
      <w:r w:rsidRPr="0001333E">
        <w:rPr>
          <w:sz w:val="28"/>
          <w:szCs w:val="28"/>
        </w:rPr>
        <w:t xml:space="preserve">Noise’s messaging emphasizes a youthful, energetic, and tech-savvy </w:t>
      </w:r>
      <w:proofErr w:type="spellStart"/>
      <w:r w:rsidRPr="0001333E">
        <w:rPr>
          <w:sz w:val="28"/>
          <w:szCs w:val="28"/>
        </w:rPr>
        <w:t>lifestyle.</w:t>
      </w:r>
      <w:r w:rsidR="0046422D" w:rsidRPr="0001333E">
        <w:rPr>
          <w:sz w:val="28"/>
          <w:szCs w:val="28"/>
        </w:rPr>
        <w:t>They</w:t>
      </w:r>
      <w:proofErr w:type="spellEnd"/>
      <w:r w:rsidR="0046422D" w:rsidRPr="0001333E">
        <w:rPr>
          <w:sz w:val="28"/>
          <w:szCs w:val="28"/>
        </w:rPr>
        <w:t xml:space="preserve"> promote their products as essential accessories for fitness, music, and everyday </w:t>
      </w:r>
      <w:proofErr w:type="spellStart"/>
      <w:r w:rsidR="0046422D" w:rsidRPr="0001333E">
        <w:rPr>
          <w:sz w:val="28"/>
          <w:szCs w:val="28"/>
        </w:rPr>
        <w:t>connectivity.</w:t>
      </w:r>
      <w:r w:rsidR="006C673C" w:rsidRPr="0001333E">
        <w:rPr>
          <w:sz w:val="28"/>
          <w:szCs w:val="28"/>
        </w:rPr>
        <w:t>They</w:t>
      </w:r>
      <w:proofErr w:type="spellEnd"/>
      <w:r w:rsidR="006C673C" w:rsidRPr="0001333E">
        <w:rPr>
          <w:sz w:val="28"/>
          <w:szCs w:val="28"/>
        </w:rPr>
        <w:t xml:space="preserve"> use social media and influencer marketing to connect with their target audience on a personal </w:t>
      </w:r>
      <w:r w:rsidR="00EF4FD4" w:rsidRPr="0001333E">
        <w:rPr>
          <w:sz w:val="28"/>
          <w:szCs w:val="28"/>
        </w:rPr>
        <w:t>level.</w:t>
      </w:r>
    </w:p>
    <w:p w14:paraId="61550CCE" w14:textId="77777777" w:rsidR="00F14784" w:rsidRDefault="00E40BFD">
      <w:pPr>
        <w:rPr>
          <w:sz w:val="28"/>
          <w:szCs w:val="28"/>
        </w:rPr>
      </w:pPr>
      <w:r w:rsidRPr="00F14784">
        <w:rPr>
          <w:sz w:val="28"/>
          <w:szCs w:val="28"/>
          <w:highlight w:val="cyan"/>
        </w:rPr>
        <w:t>TAGLINE</w:t>
      </w:r>
      <w:r w:rsidR="00F14784">
        <w:rPr>
          <w:sz w:val="28"/>
          <w:szCs w:val="28"/>
        </w:rPr>
        <w:t>:</w:t>
      </w:r>
    </w:p>
    <w:p w14:paraId="0DE8E0ED" w14:textId="1561496D" w:rsidR="00B72DC9" w:rsidRPr="0001333E" w:rsidRDefault="001756CB">
      <w:pPr>
        <w:rPr>
          <w:sz w:val="28"/>
          <w:szCs w:val="28"/>
        </w:rPr>
      </w:pPr>
      <w:r>
        <w:rPr>
          <w:sz w:val="28"/>
          <w:szCs w:val="28"/>
        </w:rPr>
        <w:t>NOISE use the taglin</w:t>
      </w:r>
      <w:r w:rsidR="009C2514">
        <w:rPr>
          <w:sz w:val="28"/>
          <w:szCs w:val="28"/>
        </w:rPr>
        <w:t xml:space="preserve">e </w:t>
      </w:r>
      <w:r w:rsidR="001D37E0">
        <w:rPr>
          <w:sz w:val="28"/>
          <w:szCs w:val="28"/>
        </w:rPr>
        <w:t>“</w:t>
      </w:r>
      <w:r w:rsidR="001D37E0" w:rsidRPr="009C2514">
        <w:rPr>
          <w:sz w:val="28"/>
          <w:szCs w:val="28"/>
          <w:highlight w:val="darkGray"/>
        </w:rPr>
        <w:t xml:space="preserve">India’s </w:t>
      </w:r>
      <w:r w:rsidRPr="009C2514">
        <w:rPr>
          <w:sz w:val="28"/>
          <w:szCs w:val="28"/>
          <w:highlight w:val="darkGray"/>
        </w:rPr>
        <w:t xml:space="preserve">No.1 smart wearable </w:t>
      </w:r>
      <w:r w:rsidR="00882798" w:rsidRPr="009C2514">
        <w:rPr>
          <w:sz w:val="28"/>
          <w:szCs w:val="28"/>
          <w:highlight w:val="darkGray"/>
        </w:rPr>
        <w:t>brand</w:t>
      </w:r>
      <w:r w:rsidR="00882798">
        <w:rPr>
          <w:sz w:val="28"/>
          <w:szCs w:val="28"/>
        </w:rPr>
        <w:t xml:space="preserve"> </w:t>
      </w:r>
      <w:r w:rsidR="00882798" w:rsidRPr="0001333E">
        <w:rPr>
          <w:sz w:val="28"/>
          <w:szCs w:val="28"/>
        </w:rPr>
        <w:t>”They</w:t>
      </w:r>
      <w:r w:rsidR="000439EB" w:rsidRPr="0001333E">
        <w:rPr>
          <w:sz w:val="28"/>
          <w:szCs w:val="28"/>
        </w:rPr>
        <w:t xml:space="preserve"> highlight their "</w:t>
      </w:r>
      <w:r w:rsidR="000439EB" w:rsidRPr="0001333E">
        <w:rPr>
          <w:sz w:val="28"/>
          <w:szCs w:val="28"/>
          <w:highlight w:val="lightGray"/>
        </w:rPr>
        <w:t>Make in India</w:t>
      </w:r>
      <w:r w:rsidR="000439EB" w:rsidRPr="0001333E">
        <w:rPr>
          <w:sz w:val="28"/>
          <w:szCs w:val="28"/>
        </w:rPr>
        <w:t xml:space="preserve">" </w:t>
      </w:r>
      <w:r w:rsidR="00882798" w:rsidRPr="0001333E">
        <w:rPr>
          <w:sz w:val="28"/>
          <w:szCs w:val="28"/>
        </w:rPr>
        <w:t>initiative. Noise’s</w:t>
      </w:r>
      <w:r w:rsidR="000A553F" w:rsidRPr="0001333E">
        <w:rPr>
          <w:sz w:val="28"/>
          <w:szCs w:val="28"/>
        </w:rPr>
        <w:t xml:space="preserve"> taglines and marketing materials often </w:t>
      </w:r>
      <w:r w:rsidR="000A553F" w:rsidRPr="0001333E">
        <w:rPr>
          <w:sz w:val="28"/>
          <w:szCs w:val="28"/>
        </w:rPr>
        <w:lastRenderedPageBreak/>
        <w:t>highlight the idea of “</w:t>
      </w:r>
      <w:r w:rsidR="000A553F" w:rsidRPr="0001333E">
        <w:rPr>
          <w:sz w:val="28"/>
          <w:szCs w:val="28"/>
          <w:highlight w:val="darkGray"/>
        </w:rPr>
        <w:t>staying connected</w:t>
      </w:r>
      <w:r w:rsidR="000A553F" w:rsidRPr="0001333E">
        <w:rPr>
          <w:sz w:val="28"/>
          <w:szCs w:val="28"/>
        </w:rPr>
        <w:t>,” “</w:t>
      </w:r>
      <w:r w:rsidR="000A553F" w:rsidRPr="0001333E">
        <w:rPr>
          <w:sz w:val="28"/>
          <w:szCs w:val="28"/>
          <w:highlight w:val="darkGray"/>
        </w:rPr>
        <w:t>being active</w:t>
      </w:r>
      <w:r w:rsidR="000A553F" w:rsidRPr="0001333E">
        <w:rPr>
          <w:sz w:val="28"/>
          <w:szCs w:val="28"/>
        </w:rPr>
        <w:t>,” and “</w:t>
      </w:r>
      <w:r w:rsidR="000A553F" w:rsidRPr="0001333E">
        <w:rPr>
          <w:sz w:val="28"/>
          <w:szCs w:val="28"/>
          <w:highlight w:val="darkGray"/>
        </w:rPr>
        <w:t>expressing your style</w:t>
      </w:r>
      <w:r w:rsidR="000A553F" w:rsidRPr="0001333E">
        <w:rPr>
          <w:sz w:val="28"/>
          <w:szCs w:val="28"/>
        </w:rPr>
        <w:t>.”</w:t>
      </w:r>
    </w:p>
    <w:p w14:paraId="0592575F" w14:textId="212D6BAD" w:rsidR="0066291E" w:rsidRPr="0001333E" w:rsidRDefault="0066291E">
      <w:pPr>
        <w:rPr>
          <w:sz w:val="28"/>
          <w:szCs w:val="28"/>
        </w:rPr>
      </w:pPr>
      <w:r w:rsidRPr="0001333E">
        <w:rPr>
          <w:sz w:val="28"/>
          <w:szCs w:val="28"/>
        </w:rPr>
        <w:t>Noise has successfully carved out a niche in the Indian market by offering affordable, stylish, and feature-rich tech products. Their mission and messaging are clearly aligned with the needs and preferences of their target audience, and their strong digital presence has enabled them to achieve significant growth.</w:t>
      </w:r>
    </w:p>
    <w:p w14:paraId="5B7409CA" w14:textId="0F5DA124" w:rsidR="00F60B3E" w:rsidRPr="003C7C72" w:rsidRDefault="00F454A4" w:rsidP="003C7C72">
      <w:pPr>
        <w:pStyle w:val="Heading2"/>
        <w:rPr>
          <w:color w:val="FFFF00"/>
        </w:rPr>
      </w:pPr>
      <w:r w:rsidRPr="003C7C72">
        <w:rPr>
          <w:color w:val="FFFF00"/>
          <w:highlight w:val="black"/>
        </w:rPr>
        <w:t>Competitor analysis</w:t>
      </w:r>
      <w:r w:rsidRPr="003C7C72">
        <w:rPr>
          <w:color w:val="FFFF00"/>
        </w:rPr>
        <w:t xml:space="preserve"> </w:t>
      </w:r>
    </w:p>
    <w:p w14:paraId="5A2F8564" w14:textId="08B45AE4" w:rsidR="0075112D" w:rsidRDefault="0048145B">
      <w:r w:rsidRPr="001866E5">
        <w:rPr>
          <w:rStyle w:val="Heading3Char"/>
          <w:color w:val="92D050"/>
        </w:rPr>
        <w:t xml:space="preserve"> </w:t>
      </w:r>
      <w:r w:rsidR="001866E5" w:rsidRPr="00C50465">
        <w:rPr>
          <w:rStyle w:val="Heading3Char"/>
          <w:highlight w:val="cyan"/>
          <w:u w:val="single"/>
        </w:rPr>
        <w:t xml:space="preserve">Competitor </w:t>
      </w:r>
      <w:r w:rsidR="000B2513" w:rsidRPr="00C50465">
        <w:rPr>
          <w:rStyle w:val="Heading3Char"/>
          <w:highlight w:val="cyan"/>
          <w:u w:val="single"/>
        </w:rPr>
        <w:t>1</w:t>
      </w:r>
      <w:r w:rsidR="000B2513" w:rsidRPr="0061148A">
        <w:rPr>
          <w:highlight w:val="cyan"/>
          <w:u w:val="single"/>
        </w:rPr>
        <w:t>:</w:t>
      </w:r>
      <w:r w:rsidR="0075112D" w:rsidRPr="008163EE">
        <w:rPr>
          <w:sz w:val="28"/>
          <w:szCs w:val="28"/>
        </w:rPr>
        <w:t>boAt</w:t>
      </w:r>
    </w:p>
    <w:p w14:paraId="7A29B613" w14:textId="2D4F45CC" w:rsidR="006D4B03" w:rsidRPr="0001333E" w:rsidRDefault="002A7C85" w:rsidP="003552E8">
      <w:pPr>
        <w:pStyle w:val="ListParagraph"/>
        <w:numPr>
          <w:ilvl w:val="0"/>
          <w:numId w:val="24"/>
        </w:numPr>
        <w:rPr>
          <w:sz w:val="28"/>
          <w:szCs w:val="28"/>
        </w:rPr>
      </w:pPr>
      <w:r w:rsidRPr="0001333E">
        <w:rPr>
          <w:noProof/>
          <w:color w:val="92D050"/>
          <w:sz w:val="28"/>
          <w:szCs w:val="28"/>
        </w:rPr>
        <w:drawing>
          <wp:anchor distT="0" distB="0" distL="114300" distR="114300" simplePos="0" relativeHeight="251677696" behindDoc="0" locked="0" layoutInCell="1" allowOverlap="1" wp14:anchorId="1F443F41" wp14:editId="7EDDD40D">
            <wp:simplePos x="0" y="0"/>
            <wp:positionH relativeFrom="column">
              <wp:posOffset>559435</wp:posOffset>
            </wp:positionH>
            <wp:positionV relativeFrom="paragraph">
              <wp:posOffset>0</wp:posOffset>
            </wp:positionV>
            <wp:extent cx="2493010" cy="1155700"/>
            <wp:effectExtent l="0" t="0" r="2540" b="6350"/>
            <wp:wrapTopAndBottom/>
            <wp:docPr id="190075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59582" name="Picture 19007595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3010" cy="1155700"/>
                    </a:xfrm>
                    <a:prstGeom prst="rect">
                      <a:avLst/>
                    </a:prstGeom>
                  </pic:spPr>
                </pic:pic>
              </a:graphicData>
            </a:graphic>
            <wp14:sizeRelH relativeFrom="margin">
              <wp14:pctWidth>0</wp14:pctWidth>
            </wp14:sizeRelH>
            <wp14:sizeRelV relativeFrom="margin">
              <wp14:pctHeight>0</wp14:pctHeight>
            </wp14:sizeRelV>
          </wp:anchor>
        </w:drawing>
      </w:r>
      <w:r w:rsidR="00187E72" w:rsidRPr="0001333E">
        <w:rPr>
          <w:sz w:val="28"/>
          <w:szCs w:val="28"/>
        </w:rPr>
        <w:t xml:space="preserve">A major competitor in the Indian audio and wearable </w:t>
      </w:r>
      <w:r w:rsidR="001866E5" w:rsidRPr="0001333E">
        <w:rPr>
          <w:sz w:val="28"/>
          <w:szCs w:val="28"/>
        </w:rPr>
        <w:t>market Known</w:t>
      </w:r>
      <w:r w:rsidR="00187E72" w:rsidRPr="0001333E">
        <w:rPr>
          <w:sz w:val="28"/>
          <w:szCs w:val="28"/>
        </w:rPr>
        <w:t xml:space="preserve"> for its aggressive pricing, strong marketing, and wide range of products</w:t>
      </w:r>
      <w:r w:rsidR="00682C0B" w:rsidRPr="0001333E">
        <w:rPr>
          <w:sz w:val="28"/>
          <w:szCs w:val="28"/>
        </w:rPr>
        <w:t>.</w:t>
      </w:r>
      <w:r w:rsidR="00187E72" w:rsidRPr="0001333E">
        <w:rPr>
          <w:sz w:val="28"/>
          <w:szCs w:val="28"/>
        </w:rPr>
        <w:t xml:space="preserve"> </w:t>
      </w:r>
    </w:p>
    <w:p w14:paraId="4A885428" w14:textId="77777777" w:rsidR="006D4B03" w:rsidRPr="0001333E" w:rsidRDefault="00187E72" w:rsidP="003552E8">
      <w:pPr>
        <w:pStyle w:val="ListParagraph"/>
        <w:numPr>
          <w:ilvl w:val="0"/>
          <w:numId w:val="24"/>
        </w:numPr>
        <w:rPr>
          <w:sz w:val="28"/>
          <w:szCs w:val="28"/>
        </w:rPr>
      </w:pPr>
      <w:r w:rsidRPr="0001333E">
        <w:rPr>
          <w:sz w:val="28"/>
          <w:szCs w:val="28"/>
        </w:rPr>
        <w:t xml:space="preserve">boAt has a very strong brand presence within the </w:t>
      </w:r>
      <w:r w:rsidR="00682C0B" w:rsidRPr="0001333E">
        <w:rPr>
          <w:sz w:val="28"/>
          <w:szCs w:val="28"/>
        </w:rPr>
        <w:t>Indian</w:t>
      </w:r>
      <w:r w:rsidRPr="0001333E">
        <w:rPr>
          <w:sz w:val="28"/>
          <w:szCs w:val="28"/>
        </w:rPr>
        <w:t xml:space="preserve"> market</w:t>
      </w:r>
      <w:r w:rsidR="00682C0B" w:rsidRPr="0001333E">
        <w:rPr>
          <w:sz w:val="28"/>
          <w:szCs w:val="28"/>
        </w:rPr>
        <w:t>.</w:t>
      </w:r>
    </w:p>
    <w:p w14:paraId="60367571" w14:textId="3B50FEE4" w:rsidR="00C50465" w:rsidRPr="0001333E" w:rsidRDefault="00187E72" w:rsidP="003552E8">
      <w:pPr>
        <w:pStyle w:val="ListParagraph"/>
        <w:numPr>
          <w:ilvl w:val="0"/>
          <w:numId w:val="24"/>
        </w:numPr>
        <w:rPr>
          <w:sz w:val="28"/>
          <w:szCs w:val="28"/>
        </w:rPr>
      </w:pPr>
      <w:r w:rsidRPr="0001333E">
        <w:rPr>
          <w:sz w:val="28"/>
          <w:szCs w:val="28"/>
        </w:rPr>
        <w:t xml:space="preserve"> Very strong online sales presence.</w:t>
      </w:r>
    </w:p>
    <w:p w14:paraId="1E580A0C" w14:textId="378E61C4" w:rsidR="00B72DC9" w:rsidRDefault="008276A3">
      <w:r>
        <w:rPr>
          <w:noProof/>
        </w:rPr>
        <w:drawing>
          <wp:anchor distT="0" distB="0" distL="114300" distR="114300" simplePos="0" relativeHeight="251661312" behindDoc="0" locked="0" layoutInCell="1" allowOverlap="1" wp14:anchorId="11FFEEF2" wp14:editId="1740AED6">
            <wp:simplePos x="0" y="0"/>
            <wp:positionH relativeFrom="column">
              <wp:posOffset>193312</wp:posOffset>
            </wp:positionH>
            <wp:positionV relativeFrom="paragraph">
              <wp:posOffset>346560</wp:posOffset>
            </wp:positionV>
            <wp:extent cx="1047964" cy="1047964"/>
            <wp:effectExtent l="0" t="0" r="0" b="0"/>
            <wp:wrapTopAndBottom/>
            <wp:docPr id="252073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73884" name="Picture 2520738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7964" cy="1047964"/>
                    </a:xfrm>
                    <a:prstGeom prst="rect">
                      <a:avLst/>
                    </a:prstGeom>
                  </pic:spPr>
                </pic:pic>
              </a:graphicData>
            </a:graphic>
            <wp14:sizeRelH relativeFrom="margin">
              <wp14:pctWidth>0</wp14:pctWidth>
            </wp14:sizeRelH>
            <wp14:sizeRelV relativeFrom="margin">
              <wp14:pctHeight>0</wp14:pctHeight>
            </wp14:sizeRelV>
          </wp:anchor>
        </w:drawing>
      </w:r>
      <w:r w:rsidR="00C50465" w:rsidRPr="0003034E">
        <w:rPr>
          <w:highlight w:val="cyan"/>
        </w:rPr>
        <w:t>Competitor 2</w:t>
      </w:r>
      <w:r w:rsidR="0003034E">
        <w:t>:</w:t>
      </w:r>
      <w:r w:rsidR="0003034E" w:rsidRPr="008163EE">
        <w:rPr>
          <w:sz w:val="28"/>
          <w:szCs w:val="28"/>
        </w:rPr>
        <w:t>xiaomi</w:t>
      </w:r>
      <w:r w:rsidR="0003034E">
        <w:t xml:space="preserve"> </w:t>
      </w:r>
    </w:p>
    <w:p w14:paraId="4BE1133B" w14:textId="77777777" w:rsidR="003552E8" w:rsidRPr="008163EE" w:rsidRDefault="007D2A56" w:rsidP="0035033B">
      <w:pPr>
        <w:pStyle w:val="ListParagraph"/>
        <w:numPr>
          <w:ilvl w:val="0"/>
          <w:numId w:val="23"/>
        </w:numPr>
        <w:rPr>
          <w:sz w:val="28"/>
          <w:szCs w:val="28"/>
        </w:rPr>
      </w:pPr>
      <w:r w:rsidRPr="008163EE">
        <w:rPr>
          <w:sz w:val="28"/>
          <w:szCs w:val="28"/>
        </w:rPr>
        <w:t>A global electronics giant with a significant presence in India.</w:t>
      </w:r>
    </w:p>
    <w:p w14:paraId="5CB06A99" w14:textId="467D3182" w:rsidR="007D2A56" w:rsidRPr="008163EE" w:rsidRDefault="007D2A56" w:rsidP="0035033B">
      <w:pPr>
        <w:pStyle w:val="ListParagraph"/>
        <w:numPr>
          <w:ilvl w:val="0"/>
          <w:numId w:val="23"/>
        </w:numPr>
        <w:rPr>
          <w:sz w:val="28"/>
          <w:szCs w:val="28"/>
        </w:rPr>
      </w:pPr>
      <w:r w:rsidRPr="008163EE">
        <w:rPr>
          <w:sz w:val="28"/>
          <w:szCs w:val="28"/>
        </w:rPr>
        <w:t>Offers a diverse portfolio of products, including smartwatches, earbuds, and smartphones.</w:t>
      </w:r>
    </w:p>
    <w:p w14:paraId="76F66883" w14:textId="0D3549AE" w:rsidR="007D2A56" w:rsidRPr="008163EE" w:rsidRDefault="007D2A56" w:rsidP="0035033B">
      <w:pPr>
        <w:pStyle w:val="ListParagraph"/>
        <w:numPr>
          <w:ilvl w:val="0"/>
          <w:numId w:val="23"/>
        </w:numPr>
        <w:rPr>
          <w:sz w:val="28"/>
          <w:szCs w:val="28"/>
        </w:rPr>
      </w:pPr>
      <w:r w:rsidRPr="008163EE">
        <w:rPr>
          <w:sz w:val="28"/>
          <w:szCs w:val="28"/>
        </w:rPr>
        <w:t>Xiaomi leverages its established brand reputation and competitive pricing.</w:t>
      </w:r>
    </w:p>
    <w:p w14:paraId="2F038718" w14:textId="285C2AA7" w:rsidR="00B72DC9" w:rsidRDefault="006D4B03">
      <w:r w:rsidRPr="006D4B03">
        <w:rPr>
          <w:highlight w:val="cyan"/>
        </w:rPr>
        <w:t>Competitor 3</w:t>
      </w:r>
      <w:r>
        <w:t xml:space="preserve">: Samsung </w:t>
      </w:r>
    </w:p>
    <w:p w14:paraId="790B9483" w14:textId="7E7D440F" w:rsidR="00C52039" w:rsidRPr="008163EE" w:rsidRDefault="00C52039" w:rsidP="00CD7EE1">
      <w:pPr>
        <w:pStyle w:val="ListParagraph"/>
        <w:numPr>
          <w:ilvl w:val="0"/>
          <w:numId w:val="25"/>
        </w:numPr>
        <w:rPr>
          <w:sz w:val="28"/>
          <w:szCs w:val="28"/>
        </w:rPr>
      </w:pPr>
      <w:r w:rsidRPr="008163EE">
        <w:rPr>
          <w:sz w:val="28"/>
          <w:szCs w:val="28"/>
        </w:rPr>
        <w:t xml:space="preserve">  A global leader in consumer electronics.</w:t>
      </w:r>
    </w:p>
    <w:p w14:paraId="30609C2B" w14:textId="56A44A24" w:rsidR="00C52039" w:rsidRPr="008163EE" w:rsidRDefault="00C52039" w:rsidP="00CD7EE1">
      <w:pPr>
        <w:pStyle w:val="ListParagraph"/>
        <w:numPr>
          <w:ilvl w:val="0"/>
          <w:numId w:val="25"/>
        </w:numPr>
        <w:rPr>
          <w:sz w:val="28"/>
          <w:szCs w:val="28"/>
        </w:rPr>
      </w:pPr>
      <w:r w:rsidRPr="008163EE">
        <w:rPr>
          <w:sz w:val="28"/>
          <w:szCs w:val="28"/>
        </w:rPr>
        <w:t>Provides high-end smartwatches and earbuds with advanced features.</w:t>
      </w:r>
    </w:p>
    <w:p w14:paraId="62F098B6" w14:textId="77BD185F" w:rsidR="00C52039" w:rsidRPr="008163EE" w:rsidRDefault="009C6A9B" w:rsidP="00CD7EE1">
      <w:pPr>
        <w:pStyle w:val="ListParagraph"/>
        <w:numPr>
          <w:ilvl w:val="0"/>
          <w:numId w:val="25"/>
        </w:numPr>
        <w:rPr>
          <w:sz w:val="28"/>
          <w:szCs w:val="28"/>
        </w:rPr>
      </w:pPr>
      <w:r w:rsidRPr="008163EE">
        <w:rPr>
          <w:noProof/>
          <w:sz w:val="28"/>
          <w:szCs w:val="28"/>
        </w:rPr>
        <w:lastRenderedPageBreak/>
        <w:drawing>
          <wp:anchor distT="0" distB="0" distL="114300" distR="114300" simplePos="0" relativeHeight="251681792" behindDoc="0" locked="0" layoutInCell="1" allowOverlap="1" wp14:anchorId="14AEC049" wp14:editId="3474889A">
            <wp:simplePos x="0" y="0"/>
            <wp:positionH relativeFrom="column">
              <wp:posOffset>337185</wp:posOffset>
            </wp:positionH>
            <wp:positionV relativeFrom="paragraph">
              <wp:posOffset>213995</wp:posOffset>
            </wp:positionV>
            <wp:extent cx="1882775" cy="1408430"/>
            <wp:effectExtent l="0" t="0" r="3175" b="1270"/>
            <wp:wrapTopAndBottom/>
            <wp:docPr id="1776953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53946" name="Picture 17769539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2775" cy="1408430"/>
                    </a:xfrm>
                    <a:prstGeom prst="rect">
                      <a:avLst/>
                    </a:prstGeom>
                  </pic:spPr>
                </pic:pic>
              </a:graphicData>
            </a:graphic>
            <wp14:sizeRelH relativeFrom="margin">
              <wp14:pctWidth>0</wp14:pctWidth>
            </wp14:sizeRelH>
            <wp14:sizeRelV relativeFrom="margin">
              <wp14:pctHeight>0</wp14:pctHeight>
            </wp14:sizeRelV>
          </wp:anchor>
        </w:drawing>
      </w:r>
      <w:r w:rsidR="00C52039" w:rsidRPr="008163EE">
        <w:rPr>
          <w:sz w:val="28"/>
          <w:szCs w:val="28"/>
        </w:rPr>
        <w:t>Samsung focuses on innovation and premium quality.</w:t>
      </w:r>
    </w:p>
    <w:p w14:paraId="278C566C" w14:textId="7128C5DA" w:rsidR="00B72DC9" w:rsidRPr="00F22B26" w:rsidRDefault="00C52039" w:rsidP="00605E69">
      <w:pPr>
        <w:pStyle w:val="Heading2"/>
        <w:rPr>
          <w:color w:val="FFFF00"/>
        </w:rPr>
      </w:pPr>
      <w:r>
        <w:t xml:space="preserve">   </w:t>
      </w:r>
      <w:r w:rsidR="00941438" w:rsidRPr="00F22B26">
        <w:rPr>
          <w:color w:val="FFFF00"/>
          <w:highlight w:val="black"/>
        </w:rPr>
        <w:t xml:space="preserve">Buyer’s </w:t>
      </w:r>
      <w:r w:rsidR="00C47C00">
        <w:rPr>
          <w:color w:val="FFFF00"/>
          <w:highlight w:val="black"/>
        </w:rPr>
        <w:t>/</w:t>
      </w:r>
      <w:r w:rsidR="008D3E28">
        <w:rPr>
          <w:color w:val="FFFF00"/>
          <w:highlight w:val="black"/>
        </w:rPr>
        <w:t xml:space="preserve">Audience’s </w:t>
      </w:r>
      <w:r w:rsidR="00941438" w:rsidRPr="00F22B26">
        <w:rPr>
          <w:color w:val="FFFF00"/>
          <w:highlight w:val="black"/>
        </w:rPr>
        <w:t>persona</w:t>
      </w:r>
    </w:p>
    <w:p w14:paraId="64315F58" w14:textId="77777777" w:rsidR="00E15BA2" w:rsidRPr="00E15BA2" w:rsidRDefault="00E15BA2" w:rsidP="00013C01">
      <w:pPr>
        <w:spacing w:after="0" w:line="240" w:lineRule="auto"/>
        <w:rPr>
          <w:b/>
          <w:bCs/>
          <w:sz w:val="28"/>
          <w:szCs w:val="28"/>
          <w:u w:val="single"/>
        </w:rPr>
      </w:pPr>
      <w:r w:rsidRPr="00E15BA2">
        <w:rPr>
          <w:b/>
          <w:bCs/>
          <w:sz w:val="28"/>
          <w:szCs w:val="28"/>
          <w:u w:val="single"/>
        </w:rPr>
        <w:t>DEMOGRAPHICS</w:t>
      </w:r>
    </w:p>
    <w:p w14:paraId="5774CA33" w14:textId="1297740F" w:rsidR="00231BDC" w:rsidRDefault="00B9153A" w:rsidP="00BE1609">
      <w:pPr>
        <w:pStyle w:val="ListParagraph"/>
        <w:numPr>
          <w:ilvl w:val="0"/>
          <w:numId w:val="32"/>
        </w:numPr>
        <w:spacing w:after="0" w:line="240" w:lineRule="auto"/>
        <w:rPr>
          <w:sz w:val="28"/>
          <w:szCs w:val="28"/>
        </w:rPr>
      </w:pPr>
      <w:r>
        <w:rPr>
          <w:noProof/>
          <w:sz w:val="28"/>
          <w:szCs w:val="28"/>
          <w:u w:val="single"/>
        </w:rPr>
        <w:drawing>
          <wp:anchor distT="0" distB="0" distL="114300" distR="114300" simplePos="0" relativeHeight="251682816" behindDoc="0" locked="0" layoutInCell="1" allowOverlap="1" wp14:anchorId="4556994D" wp14:editId="54808A44">
            <wp:simplePos x="0" y="0"/>
            <wp:positionH relativeFrom="column">
              <wp:posOffset>340995</wp:posOffset>
            </wp:positionH>
            <wp:positionV relativeFrom="paragraph">
              <wp:posOffset>123190</wp:posOffset>
            </wp:positionV>
            <wp:extent cx="1232535" cy="1316355"/>
            <wp:effectExtent l="0" t="0" r="5715" b="0"/>
            <wp:wrapTopAndBottom/>
            <wp:docPr id="132752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2274" name="Picture 1327522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2535" cy="1316355"/>
                    </a:xfrm>
                    <a:prstGeom prst="rect">
                      <a:avLst/>
                    </a:prstGeom>
                  </pic:spPr>
                </pic:pic>
              </a:graphicData>
            </a:graphic>
            <wp14:sizeRelH relativeFrom="margin">
              <wp14:pctWidth>0</wp14:pctWidth>
            </wp14:sizeRelH>
            <wp14:sizeRelV relativeFrom="margin">
              <wp14:pctHeight>0</wp14:pctHeight>
            </wp14:sizeRelV>
          </wp:anchor>
        </w:drawing>
      </w:r>
      <w:r w:rsidR="00746ACB" w:rsidRPr="00E32EDA">
        <w:rPr>
          <w:sz w:val="28"/>
          <w:szCs w:val="28"/>
          <w:u w:val="single"/>
        </w:rPr>
        <w:t>Name</w:t>
      </w:r>
      <w:r w:rsidR="008B2ED7">
        <w:rPr>
          <w:sz w:val="28"/>
          <w:szCs w:val="28"/>
        </w:rPr>
        <w:t xml:space="preserve"> : </w:t>
      </w:r>
      <w:r w:rsidR="00BD2083">
        <w:rPr>
          <w:sz w:val="28"/>
          <w:szCs w:val="28"/>
        </w:rPr>
        <w:t>Rahul</w:t>
      </w:r>
    </w:p>
    <w:p w14:paraId="1B076722" w14:textId="55DC626F" w:rsidR="00071298" w:rsidRPr="00BE1609" w:rsidRDefault="00071298" w:rsidP="00BE1609">
      <w:pPr>
        <w:pStyle w:val="ListParagraph"/>
        <w:numPr>
          <w:ilvl w:val="0"/>
          <w:numId w:val="32"/>
        </w:numPr>
        <w:spacing w:after="0" w:line="240" w:lineRule="auto"/>
        <w:rPr>
          <w:sz w:val="28"/>
          <w:szCs w:val="28"/>
        </w:rPr>
      </w:pPr>
      <w:r w:rsidRPr="00BE1609">
        <w:rPr>
          <w:sz w:val="28"/>
          <w:szCs w:val="28"/>
          <w:u w:val="single"/>
        </w:rPr>
        <w:t>Age</w:t>
      </w:r>
      <w:r w:rsidRPr="00BE1609">
        <w:rPr>
          <w:sz w:val="28"/>
          <w:szCs w:val="28"/>
        </w:rPr>
        <w:t>:</w:t>
      </w:r>
      <w:r w:rsidR="003B0E74" w:rsidRPr="00BE1609">
        <w:rPr>
          <w:sz w:val="28"/>
          <w:szCs w:val="28"/>
        </w:rPr>
        <w:t>18-25</w:t>
      </w:r>
    </w:p>
    <w:p w14:paraId="7DD42B58" w14:textId="4B525363" w:rsidR="00071298" w:rsidRPr="00E32EDA" w:rsidRDefault="00071298" w:rsidP="00E32EDA">
      <w:pPr>
        <w:pStyle w:val="ListParagraph"/>
        <w:numPr>
          <w:ilvl w:val="0"/>
          <w:numId w:val="32"/>
        </w:numPr>
        <w:spacing w:after="0"/>
        <w:rPr>
          <w:sz w:val="28"/>
          <w:szCs w:val="28"/>
        </w:rPr>
      </w:pPr>
      <w:r w:rsidRPr="00E32EDA">
        <w:rPr>
          <w:sz w:val="28"/>
          <w:szCs w:val="28"/>
          <w:u w:val="single"/>
        </w:rPr>
        <w:t>Occupation</w:t>
      </w:r>
      <w:r w:rsidRPr="00E32EDA">
        <w:rPr>
          <w:sz w:val="28"/>
          <w:szCs w:val="28"/>
        </w:rPr>
        <w:t>:</w:t>
      </w:r>
      <w:r w:rsidR="001544B1" w:rsidRPr="00E32EDA">
        <w:rPr>
          <w:sz w:val="28"/>
          <w:szCs w:val="28"/>
        </w:rPr>
        <w:t xml:space="preserve">marketing manager </w:t>
      </w:r>
    </w:p>
    <w:p w14:paraId="6AC1F01D" w14:textId="463CB1F0" w:rsidR="001544B1" w:rsidRPr="00E32EDA" w:rsidRDefault="001544B1" w:rsidP="00E32EDA">
      <w:pPr>
        <w:pStyle w:val="ListParagraph"/>
        <w:numPr>
          <w:ilvl w:val="0"/>
          <w:numId w:val="32"/>
        </w:numPr>
        <w:spacing w:after="0"/>
        <w:rPr>
          <w:sz w:val="28"/>
          <w:szCs w:val="28"/>
        </w:rPr>
      </w:pPr>
      <w:proofErr w:type="spellStart"/>
      <w:r w:rsidRPr="00E32EDA">
        <w:rPr>
          <w:sz w:val="28"/>
          <w:szCs w:val="28"/>
          <w:u w:val="single"/>
        </w:rPr>
        <w:t>Location</w:t>
      </w:r>
      <w:r w:rsidRPr="00E32EDA">
        <w:rPr>
          <w:sz w:val="28"/>
          <w:szCs w:val="28"/>
        </w:rPr>
        <w:t>:</w:t>
      </w:r>
      <w:r w:rsidR="00535909">
        <w:rPr>
          <w:sz w:val="28"/>
          <w:szCs w:val="28"/>
        </w:rPr>
        <w:t>u</w:t>
      </w:r>
      <w:r w:rsidR="00BD2083">
        <w:rPr>
          <w:sz w:val="28"/>
          <w:szCs w:val="28"/>
        </w:rPr>
        <w:t>rban</w:t>
      </w:r>
      <w:proofErr w:type="spellEnd"/>
    </w:p>
    <w:p w14:paraId="3C6CBD55" w14:textId="020E8109" w:rsidR="00823535" w:rsidRPr="00E32EDA" w:rsidRDefault="00082699" w:rsidP="00E32EDA">
      <w:pPr>
        <w:pStyle w:val="ListParagraph"/>
        <w:numPr>
          <w:ilvl w:val="0"/>
          <w:numId w:val="32"/>
        </w:numPr>
        <w:spacing w:after="0" w:line="240" w:lineRule="auto"/>
        <w:rPr>
          <w:sz w:val="28"/>
          <w:szCs w:val="28"/>
        </w:rPr>
      </w:pPr>
      <w:r w:rsidRPr="00E32EDA">
        <w:rPr>
          <w:sz w:val="28"/>
          <w:szCs w:val="28"/>
          <w:u w:val="single"/>
        </w:rPr>
        <w:t>Education</w:t>
      </w:r>
      <w:r w:rsidRPr="00E32EDA">
        <w:rPr>
          <w:sz w:val="28"/>
          <w:szCs w:val="28"/>
        </w:rPr>
        <w:t>: Bachelor’s</w:t>
      </w:r>
      <w:r w:rsidR="00823535" w:rsidRPr="00E32EDA">
        <w:rPr>
          <w:sz w:val="28"/>
          <w:szCs w:val="28"/>
        </w:rPr>
        <w:t xml:space="preserve"> </w:t>
      </w:r>
      <w:r w:rsidR="00D15B68" w:rsidRPr="00E32EDA">
        <w:rPr>
          <w:sz w:val="28"/>
          <w:szCs w:val="28"/>
        </w:rPr>
        <w:t xml:space="preserve">degree in Marketing </w:t>
      </w:r>
    </w:p>
    <w:p w14:paraId="7AB0FBFC" w14:textId="64AD4DA1" w:rsidR="005D41E5" w:rsidRDefault="005628F7" w:rsidP="00013C01">
      <w:pPr>
        <w:spacing w:after="0" w:line="240" w:lineRule="auto"/>
        <w:rPr>
          <w:b/>
          <w:bCs/>
          <w:sz w:val="28"/>
          <w:szCs w:val="28"/>
          <w:u w:val="single"/>
        </w:rPr>
      </w:pPr>
      <w:r w:rsidRPr="005F60C4">
        <w:rPr>
          <w:b/>
          <w:bCs/>
          <w:sz w:val="28"/>
          <w:szCs w:val="28"/>
          <w:u w:val="single"/>
        </w:rPr>
        <w:t>PSYCHOGRAPHICS</w:t>
      </w:r>
    </w:p>
    <w:p w14:paraId="1B594F06" w14:textId="67AE80F3" w:rsidR="005F60C4" w:rsidRPr="00006470" w:rsidRDefault="005F60C4" w:rsidP="007A5610">
      <w:pPr>
        <w:pStyle w:val="ListParagraph"/>
        <w:numPr>
          <w:ilvl w:val="0"/>
          <w:numId w:val="30"/>
        </w:numPr>
        <w:spacing w:after="0" w:line="240" w:lineRule="auto"/>
        <w:rPr>
          <w:sz w:val="28"/>
          <w:szCs w:val="28"/>
        </w:rPr>
      </w:pPr>
      <w:r w:rsidRPr="007A5610">
        <w:rPr>
          <w:sz w:val="28"/>
          <w:szCs w:val="28"/>
          <w:u w:val="single"/>
        </w:rPr>
        <w:t>Values:</w:t>
      </w:r>
      <w:r w:rsidR="00F05D4A" w:rsidRPr="00006470">
        <w:rPr>
          <w:sz w:val="28"/>
          <w:szCs w:val="28"/>
        </w:rPr>
        <w:t xml:space="preserve">style,affordability, convenience, technology, fitness </w:t>
      </w:r>
    </w:p>
    <w:p w14:paraId="469F41C7" w14:textId="03CD77BE" w:rsidR="00F05D4A" w:rsidRPr="00BB6EB2" w:rsidRDefault="00B06ABC" w:rsidP="007A5610">
      <w:pPr>
        <w:pStyle w:val="ListParagraph"/>
        <w:numPr>
          <w:ilvl w:val="0"/>
          <w:numId w:val="30"/>
        </w:numPr>
        <w:spacing w:after="0" w:line="240" w:lineRule="auto"/>
        <w:rPr>
          <w:sz w:val="28"/>
          <w:szCs w:val="28"/>
        </w:rPr>
      </w:pPr>
      <w:r w:rsidRPr="007A5610">
        <w:rPr>
          <w:sz w:val="28"/>
          <w:szCs w:val="28"/>
          <w:u w:val="single"/>
        </w:rPr>
        <w:t>Interests:</w:t>
      </w:r>
      <w:r w:rsidRPr="00BB6EB2">
        <w:rPr>
          <w:sz w:val="28"/>
          <w:szCs w:val="28"/>
        </w:rPr>
        <w:t xml:space="preserve">music,gaming, social media </w:t>
      </w:r>
    </w:p>
    <w:p w14:paraId="57EE608A" w14:textId="392EEA18" w:rsidR="00B06ABC" w:rsidRPr="007A5610" w:rsidRDefault="004500C9" w:rsidP="007A5610">
      <w:pPr>
        <w:pStyle w:val="ListParagraph"/>
        <w:numPr>
          <w:ilvl w:val="0"/>
          <w:numId w:val="30"/>
        </w:numPr>
        <w:spacing w:after="0" w:line="240" w:lineRule="auto"/>
        <w:rPr>
          <w:sz w:val="28"/>
          <w:szCs w:val="28"/>
          <w:u w:val="single"/>
        </w:rPr>
      </w:pPr>
      <w:r w:rsidRPr="007A5610">
        <w:rPr>
          <w:sz w:val="28"/>
          <w:szCs w:val="28"/>
          <w:u w:val="single"/>
        </w:rPr>
        <w:t>Life</w:t>
      </w:r>
      <w:r w:rsidR="00F77224" w:rsidRPr="007A5610">
        <w:rPr>
          <w:sz w:val="28"/>
          <w:szCs w:val="28"/>
          <w:u w:val="single"/>
        </w:rPr>
        <w:t>st</w:t>
      </w:r>
      <w:r w:rsidR="008B3CF5" w:rsidRPr="007A5610">
        <w:rPr>
          <w:sz w:val="28"/>
          <w:szCs w:val="28"/>
          <w:u w:val="single"/>
        </w:rPr>
        <w:t>yle</w:t>
      </w:r>
      <w:r w:rsidRPr="007A5610">
        <w:rPr>
          <w:sz w:val="28"/>
          <w:szCs w:val="28"/>
          <w:u w:val="single"/>
        </w:rPr>
        <w:t>:</w:t>
      </w:r>
      <w:r w:rsidRPr="00BB6EB2">
        <w:rPr>
          <w:sz w:val="28"/>
          <w:szCs w:val="28"/>
        </w:rPr>
        <w:t>Active, social,</w:t>
      </w:r>
      <w:r w:rsidR="00F77224" w:rsidRPr="00BB6EB2">
        <w:rPr>
          <w:sz w:val="28"/>
          <w:szCs w:val="28"/>
        </w:rPr>
        <w:t>digitally connected</w:t>
      </w:r>
      <w:r w:rsidR="00F77224" w:rsidRPr="007A5610">
        <w:rPr>
          <w:sz w:val="28"/>
          <w:szCs w:val="28"/>
          <w:u w:val="single"/>
        </w:rPr>
        <w:t xml:space="preserve"> </w:t>
      </w:r>
    </w:p>
    <w:p w14:paraId="6A016621" w14:textId="53ABD7C6" w:rsidR="00F77224" w:rsidRPr="00BB6EB2" w:rsidRDefault="008B3CF5" w:rsidP="007A5610">
      <w:pPr>
        <w:pStyle w:val="ListParagraph"/>
        <w:numPr>
          <w:ilvl w:val="0"/>
          <w:numId w:val="31"/>
        </w:numPr>
        <w:spacing w:after="0" w:line="240" w:lineRule="auto"/>
        <w:rPr>
          <w:sz w:val="28"/>
          <w:szCs w:val="28"/>
        </w:rPr>
      </w:pPr>
      <w:r w:rsidRPr="007A5610">
        <w:rPr>
          <w:sz w:val="28"/>
          <w:szCs w:val="28"/>
          <w:u w:val="single"/>
        </w:rPr>
        <w:t>Tech adoption:</w:t>
      </w:r>
      <w:r w:rsidRPr="00BB6EB2">
        <w:rPr>
          <w:sz w:val="28"/>
          <w:szCs w:val="28"/>
        </w:rPr>
        <w:t>Early adopters of new technology</w:t>
      </w:r>
    </w:p>
    <w:p w14:paraId="42D90D8A" w14:textId="15F1CB27" w:rsidR="008B3CF5" w:rsidRDefault="00046554" w:rsidP="00013C01">
      <w:pPr>
        <w:spacing w:after="0" w:line="240" w:lineRule="auto"/>
        <w:rPr>
          <w:b/>
          <w:bCs/>
          <w:sz w:val="28"/>
          <w:szCs w:val="28"/>
          <w:u w:val="single"/>
        </w:rPr>
      </w:pPr>
      <w:r w:rsidRPr="00046554">
        <w:rPr>
          <w:b/>
          <w:bCs/>
          <w:sz w:val="28"/>
          <w:szCs w:val="28"/>
          <w:u w:val="single"/>
        </w:rPr>
        <w:t xml:space="preserve">GOALS </w:t>
      </w:r>
    </w:p>
    <w:p w14:paraId="7E79FC0F" w14:textId="3C891387" w:rsidR="007A5610" w:rsidRPr="00006470" w:rsidRDefault="0027067B" w:rsidP="0027067B">
      <w:pPr>
        <w:pStyle w:val="ListParagraph"/>
        <w:numPr>
          <w:ilvl w:val="0"/>
          <w:numId w:val="31"/>
        </w:numPr>
        <w:spacing w:after="0" w:line="240" w:lineRule="auto"/>
        <w:rPr>
          <w:sz w:val="28"/>
          <w:szCs w:val="28"/>
        </w:rPr>
      </w:pPr>
      <w:r w:rsidRPr="00006470">
        <w:rPr>
          <w:sz w:val="28"/>
          <w:szCs w:val="28"/>
        </w:rPr>
        <w:t xml:space="preserve">To own </w:t>
      </w:r>
      <w:r w:rsidR="00BF0FD6" w:rsidRPr="00006470">
        <w:rPr>
          <w:sz w:val="28"/>
          <w:szCs w:val="28"/>
        </w:rPr>
        <w:t xml:space="preserve">stylish and functional tech gadgets </w:t>
      </w:r>
    </w:p>
    <w:p w14:paraId="4422DDAF" w14:textId="6B7E4279" w:rsidR="00BF0FD6" w:rsidRPr="00006470" w:rsidRDefault="00793F3B" w:rsidP="0027067B">
      <w:pPr>
        <w:pStyle w:val="ListParagraph"/>
        <w:numPr>
          <w:ilvl w:val="0"/>
          <w:numId w:val="31"/>
        </w:numPr>
        <w:spacing w:after="0" w:line="240" w:lineRule="auto"/>
        <w:rPr>
          <w:sz w:val="28"/>
          <w:szCs w:val="28"/>
        </w:rPr>
      </w:pPr>
      <w:r w:rsidRPr="00006470">
        <w:rPr>
          <w:sz w:val="28"/>
          <w:szCs w:val="28"/>
        </w:rPr>
        <w:t>To stay connected and entertained on the go</w:t>
      </w:r>
    </w:p>
    <w:p w14:paraId="79D6BAEC" w14:textId="6E1D30F9" w:rsidR="00793F3B" w:rsidRDefault="00C25DB9" w:rsidP="0027067B">
      <w:pPr>
        <w:pStyle w:val="ListParagraph"/>
        <w:numPr>
          <w:ilvl w:val="0"/>
          <w:numId w:val="31"/>
        </w:numPr>
        <w:spacing w:after="0" w:line="240" w:lineRule="auto"/>
        <w:rPr>
          <w:sz w:val="28"/>
          <w:szCs w:val="28"/>
        </w:rPr>
      </w:pPr>
      <w:r w:rsidRPr="00006470">
        <w:rPr>
          <w:sz w:val="28"/>
          <w:szCs w:val="28"/>
        </w:rPr>
        <w:t xml:space="preserve">To track fitness and health </w:t>
      </w:r>
      <w:r w:rsidR="00BB6EB2" w:rsidRPr="00006470">
        <w:rPr>
          <w:sz w:val="28"/>
          <w:szCs w:val="28"/>
        </w:rPr>
        <w:t xml:space="preserve">metrics </w:t>
      </w:r>
    </w:p>
    <w:p w14:paraId="093A5AEF" w14:textId="7DE92E57" w:rsidR="0033327F" w:rsidRDefault="0033327F" w:rsidP="0033327F">
      <w:pPr>
        <w:pStyle w:val="ListParagraph"/>
        <w:spacing w:after="0" w:line="240" w:lineRule="auto"/>
        <w:ind w:left="0"/>
        <w:rPr>
          <w:b/>
          <w:bCs/>
          <w:sz w:val="28"/>
          <w:szCs w:val="28"/>
          <w:u w:val="single"/>
        </w:rPr>
      </w:pPr>
      <w:r w:rsidRPr="0033327F">
        <w:rPr>
          <w:b/>
          <w:bCs/>
          <w:sz w:val="28"/>
          <w:szCs w:val="28"/>
          <w:u w:val="single"/>
        </w:rPr>
        <w:t xml:space="preserve">CHALLENGES </w:t>
      </w:r>
    </w:p>
    <w:p w14:paraId="69FCD739" w14:textId="643E43EF" w:rsidR="004A3E8F" w:rsidRPr="00CE35A9" w:rsidRDefault="00CE35A9" w:rsidP="00CE35A9">
      <w:pPr>
        <w:pStyle w:val="ListParagraph"/>
        <w:numPr>
          <w:ilvl w:val="0"/>
          <w:numId w:val="35"/>
        </w:numPr>
        <w:spacing w:after="0" w:line="240" w:lineRule="auto"/>
        <w:rPr>
          <w:b/>
          <w:bCs/>
          <w:sz w:val="28"/>
          <w:szCs w:val="28"/>
          <w:u w:val="single"/>
        </w:rPr>
      </w:pPr>
      <w:r>
        <w:rPr>
          <w:sz w:val="28"/>
          <w:szCs w:val="28"/>
        </w:rPr>
        <w:t xml:space="preserve">Finding affordable yet high quality tech products </w:t>
      </w:r>
    </w:p>
    <w:p w14:paraId="24E8869F" w14:textId="5FF10B0E" w:rsidR="0033327F" w:rsidRPr="00F66C85" w:rsidRDefault="00F66C85" w:rsidP="00F66C85">
      <w:pPr>
        <w:pStyle w:val="ListParagraph"/>
        <w:numPr>
          <w:ilvl w:val="0"/>
          <w:numId w:val="35"/>
        </w:numPr>
        <w:spacing w:after="0" w:line="240" w:lineRule="auto"/>
        <w:rPr>
          <w:b/>
          <w:bCs/>
          <w:sz w:val="28"/>
          <w:szCs w:val="28"/>
          <w:u w:val="single"/>
        </w:rPr>
      </w:pPr>
      <w:r>
        <w:rPr>
          <w:sz w:val="28"/>
          <w:szCs w:val="28"/>
        </w:rPr>
        <w:t>Keeping up with the latest tech trends</w:t>
      </w:r>
    </w:p>
    <w:p w14:paraId="2ACA6AA5" w14:textId="661D888B" w:rsidR="00F66C85" w:rsidRPr="00DC1A66" w:rsidRDefault="00F66C85" w:rsidP="00F66C85">
      <w:pPr>
        <w:pStyle w:val="ListParagraph"/>
        <w:numPr>
          <w:ilvl w:val="0"/>
          <w:numId w:val="35"/>
        </w:numPr>
        <w:spacing w:after="0" w:line="240" w:lineRule="auto"/>
        <w:rPr>
          <w:b/>
          <w:bCs/>
          <w:sz w:val="28"/>
          <w:szCs w:val="28"/>
          <w:u w:val="single"/>
        </w:rPr>
      </w:pPr>
      <w:r>
        <w:rPr>
          <w:sz w:val="28"/>
          <w:szCs w:val="28"/>
        </w:rPr>
        <w:t xml:space="preserve">Balancing style and </w:t>
      </w:r>
      <w:r w:rsidR="00DC1A66">
        <w:rPr>
          <w:sz w:val="28"/>
          <w:szCs w:val="28"/>
        </w:rPr>
        <w:t xml:space="preserve">functionality </w:t>
      </w:r>
    </w:p>
    <w:p w14:paraId="68E9F11A" w14:textId="32FF9211" w:rsidR="00DC1A66" w:rsidRDefault="007B7FA7" w:rsidP="00DC1A66">
      <w:pPr>
        <w:spacing w:after="0" w:line="240" w:lineRule="auto"/>
        <w:ind w:left="441"/>
        <w:rPr>
          <w:b/>
          <w:bCs/>
          <w:sz w:val="28"/>
          <w:szCs w:val="28"/>
          <w:u w:val="single"/>
        </w:rPr>
      </w:pPr>
      <w:r>
        <w:rPr>
          <w:b/>
          <w:bCs/>
          <w:sz w:val="28"/>
          <w:szCs w:val="28"/>
          <w:u w:val="single"/>
        </w:rPr>
        <w:t>BUYING BEHAVIOR</w:t>
      </w:r>
    </w:p>
    <w:p w14:paraId="5C40A909" w14:textId="314F5D9D" w:rsidR="007B7FA7" w:rsidRDefault="00A10072" w:rsidP="007B7FA7">
      <w:pPr>
        <w:pStyle w:val="ListParagraph"/>
        <w:numPr>
          <w:ilvl w:val="0"/>
          <w:numId w:val="37"/>
        </w:numPr>
        <w:spacing w:after="0" w:line="240" w:lineRule="auto"/>
        <w:rPr>
          <w:sz w:val="28"/>
          <w:szCs w:val="28"/>
        </w:rPr>
      </w:pPr>
      <w:r>
        <w:rPr>
          <w:sz w:val="28"/>
          <w:szCs w:val="28"/>
        </w:rPr>
        <w:t xml:space="preserve">Researches products online before purchasing </w:t>
      </w:r>
    </w:p>
    <w:p w14:paraId="0F7BC99A" w14:textId="6C77CDC3" w:rsidR="00A10072" w:rsidRDefault="00A10072" w:rsidP="007B7FA7">
      <w:pPr>
        <w:pStyle w:val="ListParagraph"/>
        <w:numPr>
          <w:ilvl w:val="0"/>
          <w:numId w:val="37"/>
        </w:numPr>
        <w:spacing w:after="0" w:line="240" w:lineRule="auto"/>
        <w:rPr>
          <w:sz w:val="28"/>
          <w:szCs w:val="28"/>
        </w:rPr>
      </w:pPr>
      <w:r>
        <w:rPr>
          <w:sz w:val="28"/>
          <w:szCs w:val="28"/>
        </w:rPr>
        <w:t xml:space="preserve">Influenced by </w:t>
      </w:r>
      <w:r w:rsidR="004A75E9">
        <w:rPr>
          <w:sz w:val="28"/>
          <w:szCs w:val="28"/>
        </w:rPr>
        <w:t xml:space="preserve">social media platforms </w:t>
      </w:r>
    </w:p>
    <w:p w14:paraId="498F8C6C" w14:textId="5C1EA28B" w:rsidR="004A75E9" w:rsidRDefault="004A75E9" w:rsidP="007B7FA7">
      <w:pPr>
        <w:pStyle w:val="ListParagraph"/>
        <w:numPr>
          <w:ilvl w:val="0"/>
          <w:numId w:val="37"/>
        </w:numPr>
        <w:spacing w:after="0" w:line="240" w:lineRule="auto"/>
        <w:rPr>
          <w:sz w:val="28"/>
          <w:szCs w:val="28"/>
        </w:rPr>
      </w:pPr>
      <w:r>
        <w:rPr>
          <w:sz w:val="28"/>
          <w:szCs w:val="28"/>
        </w:rPr>
        <w:t xml:space="preserve">Seeks value for money </w:t>
      </w:r>
    </w:p>
    <w:p w14:paraId="1F19C188" w14:textId="77777777" w:rsidR="00AE0965" w:rsidRDefault="001E742F" w:rsidP="00AE0965">
      <w:pPr>
        <w:spacing w:after="0" w:line="240" w:lineRule="auto"/>
        <w:ind w:left="360"/>
        <w:rPr>
          <w:sz w:val="28"/>
          <w:szCs w:val="28"/>
        </w:rPr>
      </w:pPr>
      <w:r>
        <w:rPr>
          <w:sz w:val="28"/>
          <w:szCs w:val="28"/>
        </w:rPr>
        <w:t xml:space="preserve">By understanding this buyer personab,Noise can tailor </w:t>
      </w:r>
      <w:r w:rsidR="008A0E18">
        <w:rPr>
          <w:sz w:val="28"/>
          <w:szCs w:val="28"/>
        </w:rPr>
        <w:t>it’s marketing and product development strategies to effectively reach it’s target audience.</w:t>
      </w:r>
    </w:p>
    <w:p w14:paraId="3CD8720D" w14:textId="77777777" w:rsidR="00CA17CA" w:rsidRPr="00582ACA" w:rsidRDefault="00B53480" w:rsidP="00AE0965">
      <w:pPr>
        <w:spacing w:after="0" w:line="240" w:lineRule="auto"/>
        <w:ind w:left="360"/>
        <w:rPr>
          <w:sz w:val="36"/>
          <w:szCs w:val="36"/>
          <w:u w:val="single"/>
        </w:rPr>
      </w:pPr>
      <w:r w:rsidRPr="00582ACA">
        <w:rPr>
          <w:color w:val="FF0000"/>
          <w:sz w:val="36"/>
          <w:szCs w:val="36"/>
          <w:u w:val="single"/>
        </w:rPr>
        <w:lastRenderedPageBreak/>
        <w:t xml:space="preserve">PART </w:t>
      </w:r>
      <w:r w:rsidR="0020657E" w:rsidRPr="00582ACA">
        <w:rPr>
          <w:color w:val="FF0000"/>
          <w:sz w:val="36"/>
          <w:szCs w:val="36"/>
          <w:u w:val="single"/>
        </w:rPr>
        <w:t>2.</w:t>
      </w:r>
      <w:r w:rsidR="000E350F" w:rsidRPr="00582ACA">
        <w:rPr>
          <w:color w:val="FF0000"/>
          <w:sz w:val="36"/>
          <w:szCs w:val="36"/>
          <w:u w:val="single"/>
        </w:rPr>
        <w:t>SEO &amp;</w:t>
      </w:r>
      <w:r w:rsidR="00835E57" w:rsidRPr="00582ACA">
        <w:rPr>
          <w:color w:val="FF0000"/>
          <w:sz w:val="36"/>
          <w:szCs w:val="36"/>
          <w:u w:val="single"/>
        </w:rPr>
        <w:t>KEYWORD RESEARCH</w:t>
      </w:r>
      <w:r w:rsidR="00835E57" w:rsidRPr="00582ACA">
        <w:rPr>
          <w:sz w:val="36"/>
          <w:szCs w:val="36"/>
          <w:u w:val="single"/>
        </w:rPr>
        <w:t xml:space="preserve"> </w:t>
      </w:r>
    </w:p>
    <w:p w14:paraId="0A79FB5E" w14:textId="77777777" w:rsidR="00CA17CA" w:rsidRDefault="004D5E25" w:rsidP="00CA17CA">
      <w:pPr>
        <w:spacing w:after="0" w:line="240" w:lineRule="auto"/>
        <w:ind w:left="360"/>
        <w:rPr>
          <w:color w:val="FFFF00"/>
        </w:rPr>
      </w:pPr>
      <w:r w:rsidRPr="004D5E25">
        <w:rPr>
          <w:highlight w:val="yellow"/>
          <w:u w:val="single"/>
        </w:rPr>
        <w:t>SEO AUDIT</w:t>
      </w:r>
      <w:r w:rsidR="001E7F02" w:rsidRPr="0009796B">
        <w:rPr>
          <w:color w:val="FFFF00"/>
        </w:rPr>
        <w:t xml:space="preserve"> </w:t>
      </w:r>
    </w:p>
    <w:p w14:paraId="3AB3427A" w14:textId="52BEA5B4" w:rsidR="00907E56" w:rsidRDefault="00907E56" w:rsidP="0008004A">
      <w:pPr>
        <w:spacing w:after="0" w:line="240" w:lineRule="auto"/>
        <w:ind w:left="360"/>
        <w:rPr>
          <w:color w:val="FFFF00"/>
        </w:rPr>
      </w:pPr>
    </w:p>
    <w:p w14:paraId="34825B8E" w14:textId="65ED1680" w:rsidR="0008004A" w:rsidRPr="002D7073" w:rsidRDefault="0008004A" w:rsidP="0008004A">
      <w:pPr>
        <w:spacing w:after="0" w:line="240" w:lineRule="auto"/>
        <w:ind w:left="360"/>
        <w:rPr>
          <w:sz w:val="28"/>
          <w:szCs w:val="28"/>
        </w:rPr>
      </w:pPr>
      <w:r w:rsidRPr="002D7073">
        <w:rPr>
          <w:sz w:val="28"/>
          <w:szCs w:val="28"/>
        </w:rPr>
        <w:t>SEO is the practice of optimizing websites to rank higher in search engine results, driving organic traffic.</w:t>
      </w:r>
    </w:p>
    <w:p w14:paraId="629CE886" w14:textId="027CE691" w:rsidR="00B55A28" w:rsidRDefault="00B55A28" w:rsidP="002D7073">
      <w:pPr>
        <w:spacing w:after="0" w:line="240" w:lineRule="auto"/>
        <w:ind w:left="360"/>
        <w:rPr>
          <w:sz w:val="28"/>
          <w:szCs w:val="28"/>
        </w:rPr>
      </w:pPr>
      <w:r>
        <w:rPr>
          <w:sz w:val="28"/>
          <w:szCs w:val="28"/>
        </w:rPr>
        <w:t xml:space="preserve">A comprehensive SEO audit for a noise company should prioritize technical health, on-page optimization, and off-page authority. Key areas include site speed, mobile-friendliness, schema </w:t>
      </w:r>
      <w:proofErr w:type="spellStart"/>
      <w:r>
        <w:rPr>
          <w:sz w:val="28"/>
          <w:szCs w:val="28"/>
        </w:rPr>
        <w:t>markup</w:t>
      </w:r>
      <w:proofErr w:type="spellEnd"/>
      <w:r>
        <w:rPr>
          <w:sz w:val="28"/>
          <w:szCs w:val="28"/>
        </w:rPr>
        <w:t xml:space="preserve"> for noise-related products, and targeted keyword analysis (e.g., “noise reduction,” “soundproofing”). Content should focus on educational resources and product demos. Backlink analysis should identify quality sources relevant to acoustics and construction. Local SEO is crucial if the company serves specific regions, ensuring accurate NAP citations and Google My Business</w:t>
      </w:r>
    </w:p>
    <w:p w14:paraId="58AFDFDB" w14:textId="77777777" w:rsidR="005D2CEA" w:rsidRDefault="005D2CEA" w:rsidP="002D7073">
      <w:pPr>
        <w:spacing w:after="0" w:line="240" w:lineRule="auto"/>
        <w:ind w:left="360"/>
        <w:rPr>
          <w:sz w:val="28"/>
          <w:szCs w:val="28"/>
        </w:rPr>
      </w:pPr>
    </w:p>
    <w:p w14:paraId="320DD1DD" w14:textId="05975205" w:rsidR="00006C67" w:rsidRPr="005D2CEA" w:rsidRDefault="00A42CA2" w:rsidP="005D2CEA">
      <w:pPr>
        <w:spacing w:after="0" w:line="240" w:lineRule="auto"/>
        <w:ind w:left="360"/>
        <w:rPr>
          <w:sz w:val="28"/>
          <w:szCs w:val="28"/>
        </w:rPr>
      </w:pPr>
      <w:r w:rsidRPr="00B52625">
        <w:rPr>
          <w:noProof/>
          <w:sz w:val="32"/>
          <w:szCs w:val="32"/>
          <w:u w:val="single"/>
        </w:rPr>
        <w:drawing>
          <wp:anchor distT="0" distB="0" distL="114300" distR="114300" simplePos="0" relativeHeight="251664384" behindDoc="0" locked="0" layoutInCell="1" allowOverlap="1" wp14:anchorId="02EC66B5" wp14:editId="1ABCE43C">
            <wp:simplePos x="0" y="0"/>
            <wp:positionH relativeFrom="column">
              <wp:posOffset>1100455</wp:posOffset>
            </wp:positionH>
            <wp:positionV relativeFrom="paragraph">
              <wp:posOffset>3566795</wp:posOffset>
            </wp:positionV>
            <wp:extent cx="2866390" cy="2023110"/>
            <wp:effectExtent l="0" t="0" r="0" b="0"/>
            <wp:wrapTopAndBottom/>
            <wp:docPr id="17687002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00223" name="Picture 17687002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6390" cy="2023110"/>
                    </a:xfrm>
                    <a:prstGeom prst="rect">
                      <a:avLst/>
                    </a:prstGeom>
                  </pic:spPr>
                </pic:pic>
              </a:graphicData>
            </a:graphic>
            <wp14:sizeRelH relativeFrom="margin">
              <wp14:pctWidth>0</wp14:pctWidth>
            </wp14:sizeRelH>
            <wp14:sizeRelV relativeFrom="margin">
              <wp14:pctHeight>0</wp14:pctHeight>
            </wp14:sizeRelV>
          </wp:anchor>
        </w:drawing>
      </w:r>
      <w:r w:rsidR="000924E7">
        <w:rPr>
          <w:noProof/>
          <w:sz w:val="28"/>
          <w:szCs w:val="28"/>
        </w:rPr>
        <w:drawing>
          <wp:anchor distT="0" distB="0" distL="114300" distR="114300" simplePos="0" relativeHeight="251683840" behindDoc="0" locked="0" layoutInCell="1" allowOverlap="1" wp14:anchorId="17FDAB06" wp14:editId="22EC2588">
            <wp:simplePos x="0" y="0"/>
            <wp:positionH relativeFrom="column">
              <wp:posOffset>0</wp:posOffset>
            </wp:positionH>
            <wp:positionV relativeFrom="paragraph">
              <wp:posOffset>205740</wp:posOffset>
            </wp:positionV>
            <wp:extent cx="5860415" cy="2279015"/>
            <wp:effectExtent l="0" t="0" r="6985" b="6985"/>
            <wp:wrapTopAndBottom/>
            <wp:docPr id="800110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10416" name="Picture 800110416"/>
                    <pic:cNvPicPr/>
                  </pic:nvPicPr>
                  <pic:blipFill>
                    <a:blip r:embed="rId13">
                      <a:extLst>
                        <a:ext uri="{28A0092B-C50C-407E-A947-70E740481C1C}">
                          <a14:useLocalDpi xmlns:a14="http://schemas.microsoft.com/office/drawing/2010/main" val="0"/>
                        </a:ext>
                      </a:extLst>
                    </a:blip>
                    <a:stretch>
                      <a:fillRect/>
                    </a:stretch>
                  </pic:blipFill>
                  <pic:spPr>
                    <a:xfrm>
                      <a:off x="0" y="0"/>
                      <a:ext cx="5860415" cy="2279015"/>
                    </a:xfrm>
                    <a:prstGeom prst="rect">
                      <a:avLst/>
                    </a:prstGeom>
                  </pic:spPr>
                </pic:pic>
              </a:graphicData>
            </a:graphic>
          </wp:anchor>
        </w:drawing>
      </w:r>
    </w:p>
    <w:p w14:paraId="2616B0E5" w14:textId="77777777" w:rsidR="0090424C" w:rsidRDefault="00F45C4C" w:rsidP="00835E57">
      <w:pPr>
        <w:pStyle w:val="Heading2"/>
        <w:rPr>
          <w:u w:val="single"/>
        </w:rPr>
      </w:pPr>
      <w:r w:rsidRPr="001859F0">
        <w:rPr>
          <w:highlight w:val="yellow"/>
          <w:u w:val="single"/>
        </w:rPr>
        <w:lastRenderedPageBreak/>
        <w:t>KEYWO</w:t>
      </w:r>
      <w:r w:rsidR="001859F0" w:rsidRPr="001859F0">
        <w:rPr>
          <w:highlight w:val="yellow"/>
          <w:u w:val="single"/>
        </w:rPr>
        <w:t>RD RESEARCH</w:t>
      </w:r>
    </w:p>
    <w:p w14:paraId="26E202E1" w14:textId="0290BC60" w:rsidR="00996AA9" w:rsidRPr="00B52625" w:rsidRDefault="001859F0" w:rsidP="00835E57">
      <w:pPr>
        <w:pStyle w:val="Heading2"/>
        <w:rPr>
          <w:sz w:val="32"/>
          <w:szCs w:val="32"/>
        </w:rPr>
      </w:pPr>
      <w:r w:rsidRPr="00B52625">
        <w:rPr>
          <w:sz w:val="32"/>
          <w:szCs w:val="32"/>
        </w:rPr>
        <w:t xml:space="preserve"> </w:t>
      </w:r>
      <w:r w:rsidR="00996AA9" w:rsidRPr="00B52625">
        <w:rPr>
          <w:sz w:val="32"/>
          <w:szCs w:val="32"/>
        </w:rPr>
        <w:t xml:space="preserve">Keyword research for Noise targets India’s tech-savvy, price-conscious market. Prioritize “affordable smartwatches,” “wireless earbuds India,” and product-specific terms like “Noise </w:t>
      </w:r>
      <w:proofErr w:type="spellStart"/>
      <w:r w:rsidR="00996AA9" w:rsidRPr="00B52625">
        <w:rPr>
          <w:sz w:val="32"/>
          <w:szCs w:val="32"/>
        </w:rPr>
        <w:t>ColorFit</w:t>
      </w:r>
      <w:proofErr w:type="spellEnd"/>
      <w:r w:rsidR="00996AA9" w:rsidRPr="00B52625">
        <w:rPr>
          <w:sz w:val="32"/>
          <w:szCs w:val="32"/>
        </w:rPr>
        <w:t xml:space="preserve"> Pro 3 review.” Capture user intent with “best smartwatch under </w:t>
      </w:r>
      <w:r w:rsidR="007B47CA" w:rsidRPr="00B52625">
        <w:rPr>
          <w:sz w:val="32"/>
          <w:szCs w:val="32"/>
        </w:rPr>
        <w:t>1000₹</w:t>
      </w:r>
      <w:r w:rsidR="00996AA9" w:rsidRPr="00B52625">
        <w:rPr>
          <w:sz w:val="32"/>
          <w:szCs w:val="32"/>
        </w:rPr>
        <w:t xml:space="preserve">” and “earbuds for </w:t>
      </w:r>
      <w:r w:rsidR="00044DF1" w:rsidRPr="00B52625">
        <w:rPr>
          <w:sz w:val="32"/>
          <w:szCs w:val="32"/>
        </w:rPr>
        <w:t>music</w:t>
      </w:r>
      <w:r w:rsidR="00996AA9" w:rsidRPr="00B52625">
        <w:rPr>
          <w:sz w:val="32"/>
          <w:szCs w:val="32"/>
        </w:rPr>
        <w:t>.” Localized keywords like “</w:t>
      </w:r>
      <w:r w:rsidR="00044DF1" w:rsidRPr="00B52625">
        <w:rPr>
          <w:sz w:val="32"/>
          <w:szCs w:val="32"/>
        </w:rPr>
        <w:t xml:space="preserve"> Mumbai </w:t>
      </w:r>
      <w:r w:rsidR="00996AA9" w:rsidRPr="00B52625">
        <w:rPr>
          <w:sz w:val="32"/>
          <w:szCs w:val="32"/>
        </w:rPr>
        <w:t xml:space="preserve">Noise store” are crucial. </w:t>
      </w:r>
      <w:r w:rsidR="007A1B33" w:rsidRPr="00B52625">
        <w:rPr>
          <w:sz w:val="32"/>
          <w:szCs w:val="32"/>
        </w:rPr>
        <w:t>Analyse</w:t>
      </w:r>
      <w:r w:rsidR="00996AA9" w:rsidRPr="00B52625">
        <w:rPr>
          <w:sz w:val="32"/>
          <w:szCs w:val="32"/>
        </w:rPr>
        <w:t xml:space="preserve"> competitor keywords to identify opportunities. </w:t>
      </w:r>
    </w:p>
    <w:p w14:paraId="323D0E73" w14:textId="47ED50EC" w:rsidR="00287F63" w:rsidRPr="00B52625" w:rsidRDefault="00287F63" w:rsidP="00BE2FB4">
      <w:pPr>
        <w:pStyle w:val="Heading2"/>
        <w:rPr>
          <w:sz w:val="32"/>
          <w:szCs w:val="32"/>
          <w:u w:val="single"/>
        </w:rPr>
      </w:pPr>
    </w:p>
    <w:p w14:paraId="1A81EC9D" w14:textId="76463EBB" w:rsidR="00F96602" w:rsidRDefault="00A073F8" w:rsidP="00BE2FB4">
      <w:pPr>
        <w:pStyle w:val="Heading2"/>
        <w:rPr>
          <w:highlight w:val="yellow"/>
          <w:u w:val="single"/>
        </w:rPr>
      </w:pPr>
      <w:r>
        <w:rPr>
          <w:noProof/>
          <w:u w:val="single"/>
        </w:rPr>
        <w:drawing>
          <wp:anchor distT="0" distB="0" distL="114300" distR="114300" simplePos="0" relativeHeight="251684864" behindDoc="0" locked="0" layoutInCell="1" allowOverlap="1" wp14:anchorId="1AAA384C" wp14:editId="07127733">
            <wp:simplePos x="0" y="0"/>
            <wp:positionH relativeFrom="column">
              <wp:posOffset>-207645</wp:posOffset>
            </wp:positionH>
            <wp:positionV relativeFrom="paragraph">
              <wp:posOffset>391160</wp:posOffset>
            </wp:positionV>
            <wp:extent cx="5860415" cy="2385060"/>
            <wp:effectExtent l="0" t="0" r="6985" b="0"/>
            <wp:wrapTopAndBottom/>
            <wp:docPr id="21466485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48569" name="Picture 2146648569"/>
                    <pic:cNvPicPr/>
                  </pic:nvPicPr>
                  <pic:blipFill>
                    <a:blip r:embed="rId14">
                      <a:extLst>
                        <a:ext uri="{28A0092B-C50C-407E-A947-70E740481C1C}">
                          <a14:useLocalDpi xmlns:a14="http://schemas.microsoft.com/office/drawing/2010/main" val="0"/>
                        </a:ext>
                      </a:extLst>
                    </a:blip>
                    <a:stretch>
                      <a:fillRect/>
                    </a:stretch>
                  </pic:blipFill>
                  <pic:spPr>
                    <a:xfrm>
                      <a:off x="0" y="0"/>
                      <a:ext cx="5860415" cy="2385060"/>
                    </a:xfrm>
                    <a:prstGeom prst="rect">
                      <a:avLst/>
                    </a:prstGeom>
                  </pic:spPr>
                </pic:pic>
              </a:graphicData>
            </a:graphic>
          </wp:anchor>
        </w:drawing>
      </w:r>
    </w:p>
    <w:p w14:paraId="60542227" w14:textId="34A9FA2B" w:rsidR="00287F63" w:rsidRDefault="00A073F8" w:rsidP="00BE2FB4">
      <w:pPr>
        <w:pStyle w:val="Heading2"/>
        <w:rPr>
          <w:u w:val="single"/>
        </w:rPr>
      </w:pPr>
      <w:r w:rsidRPr="006B6606">
        <w:rPr>
          <w:noProof/>
          <w:sz w:val="32"/>
          <w:szCs w:val="32"/>
        </w:rPr>
        <w:drawing>
          <wp:anchor distT="0" distB="0" distL="114300" distR="114300" simplePos="0" relativeHeight="251665408" behindDoc="0" locked="0" layoutInCell="1" allowOverlap="1" wp14:anchorId="5671FB6A" wp14:editId="61696F13">
            <wp:simplePos x="0" y="0"/>
            <wp:positionH relativeFrom="column">
              <wp:posOffset>453390</wp:posOffset>
            </wp:positionH>
            <wp:positionV relativeFrom="paragraph">
              <wp:posOffset>7129780</wp:posOffset>
            </wp:positionV>
            <wp:extent cx="2962275" cy="1903095"/>
            <wp:effectExtent l="0" t="0" r="9525" b="1905"/>
            <wp:wrapTopAndBottom/>
            <wp:docPr id="57360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05395" name="Picture 57360539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2275" cy="1903095"/>
                    </a:xfrm>
                    <a:prstGeom prst="rect">
                      <a:avLst/>
                    </a:prstGeom>
                  </pic:spPr>
                </pic:pic>
              </a:graphicData>
            </a:graphic>
            <wp14:sizeRelH relativeFrom="margin">
              <wp14:pctWidth>0</wp14:pctWidth>
            </wp14:sizeRelH>
            <wp14:sizeRelV relativeFrom="margin">
              <wp14:pctHeight>0</wp14:pctHeight>
            </wp14:sizeRelV>
          </wp:anchor>
        </w:drawing>
      </w:r>
      <w:r w:rsidR="00287F63" w:rsidRPr="00287F63">
        <w:rPr>
          <w:highlight w:val="yellow"/>
          <w:u w:val="single"/>
        </w:rPr>
        <w:t>ON PAGE OPTIMIZATION</w:t>
      </w:r>
      <w:r w:rsidR="00287F63">
        <w:rPr>
          <w:u w:val="single"/>
        </w:rPr>
        <w:t xml:space="preserve"> </w:t>
      </w:r>
      <w:r w:rsidR="00287F63">
        <w:rPr>
          <w:noProof/>
          <w:u w:val="single"/>
        </w:rPr>
        <w:drawing>
          <wp:anchor distT="0" distB="0" distL="114300" distR="114300" simplePos="0" relativeHeight="251666432" behindDoc="0" locked="0" layoutInCell="1" allowOverlap="1" wp14:anchorId="07F86D6D" wp14:editId="1322B8AF">
            <wp:simplePos x="0" y="0"/>
            <wp:positionH relativeFrom="column">
              <wp:posOffset>63500</wp:posOffset>
            </wp:positionH>
            <wp:positionV relativeFrom="paragraph">
              <wp:posOffset>0</wp:posOffset>
            </wp:positionV>
            <wp:extent cx="4537075" cy="2197100"/>
            <wp:effectExtent l="0" t="0" r="0" b="0"/>
            <wp:wrapTopAndBottom/>
            <wp:docPr id="232313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13796" name="Picture 232313796"/>
                    <pic:cNvPicPr/>
                  </pic:nvPicPr>
                  <pic:blipFill>
                    <a:blip r:embed="rId16">
                      <a:extLst>
                        <a:ext uri="{28A0092B-C50C-407E-A947-70E740481C1C}">
                          <a14:useLocalDpi xmlns:a14="http://schemas.microsoft.com/office/drawing/2010/main" val="0"/>
                        </a:ext>
                      </a:extLst>
                    </a:blip>
                    <a:stretch>
                      <a:fillRect/>
                    </a:stretch>
                  </pic:blipFill>
                  <pic:spPr>
                    <a:xfrm>
                      <a:off x="0" y="0"/>
                      <a:ext cx="4537075" cy="2197100"/>
                    </a:xfrm>
                    <a:prstGeom prst="rect">
                      <a:avLst/>
                    </a:prstGeom>
                  </pic:spPr>
                </pic:pic>
              </a:graphicData>
            </a:graphic>
            <wp14:sizeRelH relativeFrom="margin">
              <wp14:pctWidth>0</wp14:pctWidth>
            </wp14:sizeRelH>
            <wp14:sizeRelV relativeFrom="margin">
              <wp14:pctHeight>0</wp14:pctHeight>
            </wp14:sizeRelV>
          </wp:anchor>
        </w:drawing>
      </w:r>
    </w:p>
    <w:p w14:paraId="43202EA2" w14:textId="3C265FE0" w:rsidR="00287F63" w:rsidRPr="006B6606" w:rsidRDefault="00287F63" w:rsidP="00BE2FB4">
      <w:pPr>
        <w:pStyle w:val="Heading2"/>
        <w:rPr>
          <w:sz w:val="32"/>
          <w:szCs w:val="32"/>
        </w:rPr>
      </w:pPr>
      <w:r w:rsidRPr="006B6606">
        <w:rPr>
          <w:sz w:val="32"/>
          <w:szCs w:val="32"/>
        </w:rPr>
        <w:lastRenderedPageBreak/>
        <w:t xml:space="preserve">Noise’s on-page SEO should prioritize user experience and keyword integration. Optimize product pages with detailed descriptions, high-quality images, and customer reviews. Use relevant keywords in titles, meta descriptions, and headings, ensuring natural placement. Create engaging blog content addressing fitness, audio, and tech trends. Implement a clear site structure with optimized URLs and internal linking. Ensure mobile responsiveness and fast loading speeds, crucial for India’s mobile-first audience. Optimize images with alt text and compress files. Utilize schema </w:t>
      </w:r>
      <w:proofErr w:type="spellStart"/>
      <w:r w:rsidRPr="006B6606">
        <w:rPr>
          <w:sz w:val="32"/>
          <w:szCs w:val="32"/>
        </w:rPr>
        <w:t>markup</w:t>
      </w:r>
      <w:proofErr w:type="spellEnd"/>
      <w:r w:rsidRPr="006B6606">
        <w:rPr>
          <w:sz w:val="32"/>
          <w:szCs w:val="32"/>
        </w:rPr>
        <w:t xml:space="preserve"> for structured data. Focus on clear navigation and product comparisons. Encourage user-generated content, especially product reviews.</w:t>
      </w:r>
    </w:p>
    <w:p w14:paraId="3FC116F3" w14:textId="0BF0EC68" w:rsidR="00287F63" w:rsidRPr="004C2EBB" w:rsidRDefault="00EB6C12" w:rsidP="004C2EBB">
      <w:pPr>
        <w:pStyle w:val="Heading2"/>
        <w:rPr>
          <w:color w:val="FF0000"/>
          <w:u w:val="single"/>
        </w:rPr>
      </w:pPr>
      <w:r w:rsidRPr="004C2EBB">
        <w:rPr>
          <w:color w:val="FF0000"/>
          <w:u w:val="single"/>
        </w:rPr>
        <w:t xml:space="preserve">CONTENT IDEAS AND MARKETING STRATEGIES </w:t>
      </w:r>
    </w:p>
    <w:p w14:paraId="4358C206" w14:textId="6FBAD540" w:rsidR="005D6880" w:rsidRPr="006B6606" w:rsidRDefault="00A073F8" w:rsidP="004C2EBB">
      <w:pPr>
        <w:pStyle w:val="Heading2"/>
        <w:rPr>
          <w:sz w:val="32"/>
          <w:szCs w:val="32"/>
        </w:rPr>
      </w:pPr>
      <w:r w:rsidRPr="006B6606">
        <w:rPr>
          <w:noProof/>
          <w:color w:val="FF0000"/>
          <w:sz w:val="32"/>
          <w:szCs w:val="32"/>
          <w:u w:val="single"/>
        </w:rPr>
        <w:drawing>
          <wp:anchor distT="0" distB="0" distL="114300" distR="114300" simplePos="0" relativeHeight="251668480" behindDoc="0" locked="0" layoutInCell="1" allowOverlap="1" wp14:anchorId="3F6FC55E" wp14:editId="60FCE852">
            <wp:simplePos x="0" y="0"/>
            <wp:positionH relativeFrom="column">
              <wp:posOffset>685800</wp:posOffset>
            </wp:positionH>
            <wp:positionV relativeFrom="paragraph">
              <wp:posOffset>3070860</wp:posOffset>
            </wp:positionV>
            <wp:extent cx="3833495" cy="2413635"/>
            <wp:effectExtent l="0" t="0" r="0" b="5715"/>
            <wp:wrapTopAndBottom/>
            <wp:docPr id="688958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58259" name="Picture 688958259"/>
                    <pic:cNvPicPr/>
                  </pic:nvPicPr>
                  <pic:blipFill>
                    <a:blip r:embed="rId17">
                      <a:extLst>
                        <a:ext uri="{28A0092B-C50C-407E-A947-70E740481C1C}">
                          <a14:useLocalDpi xmlns:a14="http://schemas.microsoft.com/office/drawing/2010/main" val="0"/>
                        </a:ext>
                      </a:extLst>
                    </a:blip>
                    <a:stretch>
                      <a:fillRect/>
                    </a:stretch>
                  </pic:blipFill>
                  <pic:spPr>
                    <a:xfrm>
                      <a:off x="0" y="0"/>
                      <a:ext cx="3833495" cy="2413635"/>
                    </a:xfrm>
                    <a:prstGeom prst="rect">
                      <a:avLst/>
                    </a:prstGeom>
                  </pic:spPr>
                </pic:pic>
              </a:graphicData>
            </a:graphic>
            <wp14:sizeRelH relativeFrom="margin">
              <wp14:pctWidth>0</wp14:pctWidth>
            </wp14:sizeRelH>
            <wp14:sizeRelV relativeFrom="margin">
              <wp14:pctHeight>0</wp14:pctHeight>
            </wp14:sizeRelV>
          </wp:anchor>
        </w:drawing>
      </w:r>
      <w:r w:rsidR="005D6880" w:rsidRPr="006B6606">
        <w:rPr>
          <w:sz w:val="32"/>
          <w:szCs w:val="32"/>
        </w:rPr>
        <w:t>Noise should leverage a mix of product-focused and lifestyle content. Product reviews, “how-to” videos, and user-generated content build trust. Fitness and music-themed content resonates with their active audience. Influencer partnerships and targeted social media ads drive engagement. E-commerce optimization and email marketing boost sales. “Make in India” campaigns and customer review strategies build brand loyalty. Interactive content like polls and AR filters increases engagement. Retargeting ads capture interested buyers. Experiential marketing at events creates brand awareness, and podcasts establish expertise.</w:t>
      </w:r>
    </w:p>
    <w:p w14:paraId="0C46EB81" w14:textId="2CC717C9" w:rsidR="00CC4482" w:rsidRPr="00755919" w:rsidRDefault="000C1D6A" w:rsidP="00755919">
      <w:pPr>
        <w:pStyle w:val="Heading2"/>
        <w:rPr>
          <w:color w:val="FF0000"/>
          <w:sz w:val="32"/>
          <w:szCs w:val="32"/>
          <w:u w:val="single"/>
        </w:rPr>
      </w:pPr>
      <w:r>
        <w:rPr>
          <w:highlight w:val="yellow"/>
        </w:rPr>
        <w:t>3.</w:t>
      </w:r>
      <w:r w:rsidR="00B06212" w:rsidRPr="00B06212">
        <w:rPr>
          <w:highlight w:val="yellow"/>
        </w:rPr>
        <w:t>CONTENT IDEA GENERATION &amp; STRATEGY</w:t>
      </w:r>
      <w:r w:rsidR="00B06212">
        <w:t xml:space="preserve"> </w:t>
      </w:r>
    </w:p>
    <w:p w14:paraId="1006BA53" w14:textId="4485728D" w:rsidR="00436DE8" w:rsidRDefault="00436DE8"/>
    <w:p w14:paraId="5E1E3063" w14:textId="77777777" w:rsidR="00921121" w:rsidRDefault="00CE2686">
      <w:r w:rsidRPr="00CE2686">
        <w:rPr>
          <w:highlight w:val="yellow"/>
        </w:rPr>
        <w:lastRenderedPageBreak/>
        <w:t>MARKETING STRATEGIES</w:t>
      </w:r>
      <w:r>
        <w:t xml:space="preserve"> </w:t>
      </w:r>
    </w:p>
    <w:p w14:paraId="4F7F9182" w14:textId="38C30249" w:rsidR="00436DE8" w:rsidRPr="00952472" w:rsidRDefault="001E365C">
      <w:pPr>
        <w:rPr>
          <w:u w:val="single"/>
        </w:rPr>
      </w:pPr>
      <w:r>
        <w:rPr>
          <w:noProof/>
          <w:sz w:val="28"/>
          <w:szCs w:val="28"/>
        </w:rPr>
        <w:drawing>
          <wp:anchor distT="0" distB="0" distL="114300" distR="114300" simplePos="0" relativeHeight="251685888" behindDoc="0" locked="0" layoutInCell="1" allowOverlap="1" wp14:anchorId="318A3869" wp14:editId="77C3E4F1">
            <wp:simplePos x="0" y="0"/>
            <wp:positionH relativeFrom="column">
              <wp:posOffset>-4445</wp:posOffset>
            </wp:positionH>
            <wp:positionV relativeFrom="paragraph">
              <wp:posOffset>2002790</wp:posOffset>
            </wp:positionV>
            <wp:extent cx="3971290" cy="2783840"/>
            <wp:effectExtent l="0" t="0" r="0" b="0"/>
            <wp:wrapTopAndBottom/>
            <wp:docPr id="1563559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59840" name="Picture 156355984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71290" cy="2783840"/>
                    </a:xfrm>
                    <a:prstGeom prst="rect">
                      <a:avLst/>
                    </a:prstGeom>
                  </pic:spPr>
                </pic:pic>
              </a:graphicData>
            </a:graphic>
            <wp14:sizeRelH relativeFrom="margin">
              <wp14:pctWidth>0</wp14:pctWidth>
            </wp14:sizeRelH>
            <wp14:sizeRelV relativeFrom="margin">
              <wp14:pctHeight>0</wp14:pctHeight>
            </wp14:sizeRelV>
          </wp:anchor>
        </w:drawing>
      </w:r>
      <w:r w:rsidR="00921121" w:rsidRPr="009863C6">
        <w:rPr>
          <w:sz w:val="28"/>
          <w:szCs w:val="28"/>
        </w:rPr>
        <w:t xml:space="preserve">Noise should prioritize digital-first strategies: influencer marketing with fitness and music personalities, targeted social media campaigns on Instagram and YouTube, and optimized e-commerce listings. Content should focus on lifestyle integration, showcasing product use in fitness, travel, and daily life. Leverage “Make in India” messaging and regional language content. Gamification and interactive AR filters boost engagement. Personalize campaigns based on user data. Run exclusive online deals and build a strong online community. Prioritize video content, especially short-form, for maximum </w:t>
      </w:r>
      <w:r w:rsidR="00E15066">
        <w:rPr>
          <w:sz w:val="28"/>
          <w:szCs w:val="28"/>
        </w:rPr>
        <w:t>.</w:t>
      </w:r>
    </w:p>
    <w:p w14:paraId="1B0BA98C" w14:textId="070DD578" w:rsidR="00EA2ECF" w:rsidRDefault="001C1E7B" w:rsidP="00EA2ECF">
      <w:pPr>
        <w:spacing w:after="0"/>
        <w:rPr>
          <w:sz w:val="28"/>
          <w:szCs w:val="28"/>
        </w:rPr>
      </w:pPr>
      <w:r>
        <w:rPr>
          <w:sz w:val="28"/>
          <w:szCs w:val="28"/>
        </w:rPr>
        <w:t xml:space="preserve">July 1: Potential focus on monsoon-related audio content or products </w:t>
      </w:r>
    </w:p>
    <w:p w14:paraId="20E30CC8" w14:textId="44FC3861" w:rsidR="00EA2ECF" w:rsidRDefault="001C1E7B" w:rsidP="00EA2ECF">
      <w:pPr>
        <w:spacing w:after="0"/>
        <w:rPr>
          <w:sz w:val="28"/>
          <w:szCs w:val="28"/>
        </w:rPr>
      </w:pPr>
      <w:r>
        <w:rPr>
          <w:sz w:val="28"/>
          <w:szCs w:val="28"/>
        </w:rPr>
        <w:t>July 5: Guru Purnima: Create content that celebrates the importance of mentors and teachers, perhaps with audio meditations or inspirational talks.</w:t>
      </w:r>
    </w:p>
    <w:p w14:paraId="70DF4EC1" w14:textId="181887AD" w:rsidR="00BD5988" w:rsidRDefault="001C1E7B" w:rsidP="00EA2ECF">
      <w:pPr>
        <w:spacing w:after="0"/>
        <w:rPr>
          <w:sz w:val="28"/>
          <w:szCs w:val="28"/>
        </w:rPr>
      </w:pPr>
      <w:r>
        <w:rPr>
          <w:sz w:val="28"/>
          <w:szCs w:val="28"/>
        </w:rPr>
        <w:t xml:space="preserve">July 13: </w:t>
      </w:r>
      <w:proofErr w:type="spellStart"/>
      <w:r>
        <w:rPr>
          <w:sz w:val="28"/>
          <w:szCs w:val="28"/>
        </w:rPr>
        <w:t>Jagannath</w:t>
      </w:r>
      <w:proofErr w:type="spellEnd"/>
      <w:r>
        <w:rPr>
          <w:sz w:val="28"/>
          <w:szCs w:val="28"/>
        </w:rPr>
        <w:t xml:space="preserve"> </w:t>
      </w:r>
      <w:proofErr w:type="spellStart"/>
      <w:r>
        <w:rPr>
          <w:sz w:val="28"/>
          <w:szCs w:val="28"/>
        </w:rPr>
        <w:t>Rath</w:t>
      </w:r>
      <w:proofErr w:type="spellEnd"/>
      <w:r>
        <w:rPr>
          <w:sz w:val="28"/>
          <w:szCs w:val="28"/>
        </w:rPr>
        <w:t xml:space="preserve"> </w:t>
      </w:r>
      <w:proofErr w:type="spellStart"/>
      <w:r>
        <w:rPr>
          <w:sz w:val="28"/>
          <w:szCs w:val="28"/>
        </w:rPr>
        <w:t>Yatra</w:t>
      </w:r>
      <w:proofErr w:type="spellEnd"/>
      <w:r>
        <w:rPr>
          <w:sz w:val="28"/>
          <w:szCs w:val="28"/>
        </w:rPr>
        <w:t xml:space="preserve"> </w:t>
      </w:r>
      <w:r w:rsidR="00BD5988">
        <w:rPr>
          <w:sz w:val="28"/>
          <w:szCs w:val="28"/>
        </w:rPr>
        <w:t>:</w:t>
      </w:r>
      <w:r>
        <w:rPr>
          <w:sz w:val="28"/>
          <w:szCs w:val="28"/>
        </w:rPr>
        <w:t xml:space="preserve"> If applicable, create region-specific content or promotions related to the festival's soundscapes.</w:t>
      </w:r>
    </w:p>
    <w:p w14:paraId="0FC2B649" w14:textId="12B9AE6B" w:rsidR="001C1E7B" w:rsidRDefault="001C1E7B" w:rsidP="00EA2ECF">
      <w:pPr>
        <w:spacing w:after="0"/>
        <w:rPr>
          <w:sz w:val="28"/>
          <w:szCs w:val="28"/>
        </w:rPr>
      </w:pPr>
      <w:r>
        <w:rPr>
          <w:sz w:val="28"/>
          <w:szCs w:val="28"/>
        </w:rPr>
        <w:t xml:space="preserve">July 15: Product Launch: Announce a new audio product or feature with a focus on Indian musical preferences or needs </w:t>
      </w:r>
    </w:p>
    <w:p w14:paraId="35829705" w14:textId="675F6609" w:rsidR="001C1E7B" w:rsidRDefault="001C1E7B" w:rsidP="00EA2ECF">
      <w:pPr>
        <w:spacing w:after="0"/>
        <w:rPr>
          <w:sz w:val="28"/>
          <w:szCs w:val="28"/>
        </w:rPr>
      </w:pPr>
      <w:r>
        <w:rPr>
          <w:sz w:val="28"/>
          <w:szCs w:val="28"/>
        </w:rPr>
        <w:t xml:space="preserve">July 17: </w:t>
      </w:r>
      <w:proofErr w:type="spellStart"/>
      <w:r>
        <w:rPr>
          <w:sz w:val="28"/>
          <w:szCs w:val="28"/>
        </w:rPr>
        <w:t>Hariyali</w:t>
      </w:r>
      <w:proofErr w:type="spellEnd"/>
      <w:r>
        <w:rPr>
          <w:sz w:val="28"/>
          <w:szCs w:val="28"/>
        </w:rPr>
        <w:t xml:space="preserve"> Teej: Create content related to festive music and celebration.</w:t>
      </w:r>
    </w:p>
    <w:p w14:paraId="19964F8B" w14:textId="2AA839AF" w:rsidR="001C1E7B" w:rsidRDefault="001C1E7B" w:rsidP="00EA2ECF">
      <w:pPr>
        <w:spacing w:after="0"/>
        <w:rPr>
          <w:sz w:val="28"/>
          <w:szCs w:val="28"/>
        </w:rPr>
      </w:pPr>
      <w:r>
        <w:rPr>
          <w:sz w:val="28"/>
          <w:szCs w:val="28"/>
        </w:rPr>
        <w:t>July 21: Back-to-School/College Campaigns: Target students with promotions on headphones and audio accessories, emphasizing focus and concentration.</w:t>
      </w:r>
    </w:p>
    <w:p w14:paraId="72E9C33D" w14:textId="77777777" w:rsidR="00EA2ECF" w:rsidRDefault="001C1E7B" w:rsidP="00EA2ECF">
      <w:pPr>
        <w:spacing w:after="0"/>
        <w:rPr>
          <w:sz w:val="28"/>
          <w:szCs w:val="28"/>
        </w:rPr>
      </w:pPr>
      <w:r>
        <w:rPr>
          <w:sz w:val="28"/>
          <w:szCs w:val="28"/>
        </w:rPr>
        <w:t xml:space="preserve">July 29: Muharram </w:t>
      </w:r>
      <w:r w:rsidR="001B3D9B">
        <w:rPr>
          <w:sz w:val="28"/>
          <w:szCs w:val="28"/>
        </w:rPr>
        <w:t>:</w:t>
      </w:r>
      <w:r>
        <w:rPr>
          <w:sz w:val="28"/>
          <w:szCs w:val="28"/>
        </w:rPr>
        <w:t xml:space="preserve"> Be mindful and respectful in your marketing messaging.</w:t>
      </w:r>
    </w:p>
    <w:p w14:paraId="70EF79FA" w14:textId="28C6EFC9" w:rsidR="002C698E" w:rsidRPr="00EA2ECF" w:rsidRDefault="001C1E7B" w:rsidP="00EA2ECF">
      <w:pPr>
        <w:spacing w:after="0"/>
        <w:rPr>
          <w:sz w:val="28"/>
          <w:szCs w:val="28"/>
        </w:rPr>
      </w:pPr>
      <w:r>
        <w:rPr>
          <w:sz w:val="28"/>
          <w:szCs w:val="28"/>
        </w:rPr>
        <w:t xml:space="preserve">July 31: Focus on Monsoon Sales: Offer deals on waterproof or noise-canceling products as monsoon season </w:t>
      </w:r>
      <w:r w:rsidR="002C698E">
        <w:rPr>
          <w:sz w:val="28"/>
          <w:szCs w:val="28"/>
        </w:rPr>
        <w:t>continues.</w:t>
      </w:r>
      <w:r w:rsidR="002C698E">
        <w:rPr>
          <w:noProof/>
        </w:rPr>
        <w:t xml:space="preserve"> </w:t>
      </w:r>
    </w:p>
    <w:p w14:paraId="2201329A" w14:textId="6E05986C" w:rsidR="00532466" w:rsidRDefault="002C698E">
      <w:pPr>
        <w:rPr>
          <w:sz w:val="28"/>
          <w:szCs w:val="28"/>
        </w:rPr>
      </w:pPr>
      <w:r w:rsidRPr="009863C6">
        <w:rPr>
          <w:sz w:val="28"/>
          <w:szCs w:val="28"/>
        </w:rPr>
        <w:t>Noise’s</w:t>
      </w:r>
      <w:r w:rsidR="00532466" w:rsidRPr="009863C6">
        <w:rPr>
          <w:sz w:val="28"/>
          <w:szCs w:val="28"/>
        </w:rPr>
        <w:t xml:space="preserve"> content should blend product demos, lifestyle integration, and user engagement. Create “how-to” videos, fitness challenges, and music playlists. </w:t>
      </w:r>
      <w:r w:rsidR="00532466" w:rsidRPr="009863C6">
        <w:rPr>
          <w:sz w:val="28"/>
          <w:szCs w:val="28"/>
        </w:rPr>
        <w:lastRenderedPageBreak/>
        <w:t>User-generated content, AR filters, and live Q&amp;As build community. Highlight “Make in India” stories and regional language content. Optimize for short-form video and e-commerce platforms.</w:t>
      </w:r>
    </w:p>
    <w:p w14:paraId="5A3EB00E" w14:textId="660FC842" w:rsidR="00E15066" w:rsidRPr="00B012F4" w:rsidRDefault="00CB1780">
      <w:pPr>
        <w:rPr>
          <w:sz w:val="36"/>
          <w:szCs w:val="36"/>
          <w:u w:val="single"/>
        </w:rPr>
      </w:pPr>
      <w:r>
        <w:rPr>
          <w:color w:val="FF0000"/>
          <w:sz w:val="36"/>
          <w:szCs w:val="36"/>
          <w:u w:val="single"/>
        </w:rPr>
        <w:t>PART4:</w:t>
      </w:r>
      <w:r w:rsidR="00B012F4" w:rsidRPr="00B012F4">
        <w:rPr>
          <w:color w:val="FF0000"/>
          <w:sz w:val="36"/>
          <w:szCs w:val="36"/>
          <w:u w:val="single"/>
        </w:rPr>
        <w:t>CONTENT CREATION AND CURATION</w:t>
      </w:r>
      <w:r w:rsidR="00B012F4" w:rsidRPr="00B012F4">
        <w:rPr>
          <w:sz w:val="36"/>
          <w:szCs w:val="36"/>
          <w:u w:val="single"/>
        </w:rPr>
        <w:t xml:space="preserve"> </w:t>
      </w:r>
    </w:p>
    <w:p w14:paraId="22FF04D4" w14:textId="19BAE0DC" w:rsidR="00532466" w:rsidRDefault="008064AE">
      <w:r w:rsidRPr="008064AE">
        <w:rPr>
          <w:noProof/>
          <w:highlight w:val="yellow"/>
        </w:rPr>
        <w:t>POST CREATION</w:t>
      </w:r>
      <w:r>
        <w:rPr>
          <w:noProof/>
        </w:rPr>
        <w:t xml:space="preserve"> </w:t>
      </w:r>
    </w:p>
    <w:p w14:paraId="2428BF72" w14:textId="5EDE5EAA" w:rsidR="003B7900" w:rsidRPr="009863C6" w:rsidRDefault="000571B9">
      <w:pPr>
        <w:rPr>
          <w:sz w:val="28"/>
          <w:szCs w:val="28"/>
        </w:rPr>
      </w:pPr>
      <w:r>
        <w:rPr>
          <w:noProof/>
          <w:u w:val="single"/>
        </w:rPr>
        <w:drawing>
          <wp:anchor distT="0" distB="0" distL="114300" distR="114300" simplePos="0" relativeHeight="251686912" behindDoc="0" locked="0" layoutInCell="1" allowOverlap="1" wp14:anchorId="4C5E0752" wp14:editId="76452760">
            <wp:simplePos x="0" y="0"/>
            <wp:positionH relativeFrom="column">
              <wp:posOffset>-50165</wp:posOffset>
            </wp:positionH>
            <wp:positionV relativeFrom="paragraph">
              <wp:posOffset>1027430</wp:posOffset>
            </wp:positionV>
            <wp:extent cx="3300730" cy="4531995"/>
            <wp:effectExtent l="0" t="0" r="0" b="1905"/>
            <wp:wrapTopAndBottom/>
            <wp:docPr id="1309358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58929" name="Picture 13093589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00730" cy="4531995"/>
                    </a:xfrm>
                    <a:prstGeom prst="rect">
                      <a:avLst/>
                    </a:prstGeom>
                  </pic:spPr>
                </pic:pic>
              </a:graphicData>
            </a:graphic>
            <wp14:sizeRelH relativeFrom="margin">
              <wp14:pctWidth>0</wp14:pctWidth>
            </wp14:sizeRelH>
            <wp14:sizeRelV relativeFrom="margin">
              <wp14:pctHeight>0</wp14:pctHeight>
            </wp14:sizeRelV>
          </wp:anchor>
        </w:drawing>
      </w:r>
      <w:r w:rsidR="003B7900" w:rsidRPr="00D62F26">
        <w:rPr>
          <w:sz w:val="28"/>
          <w:szCs w:val="28"/>
        </w:rPr>
        <w:t>For Noise, impactful social media posts blend product showcases with lifestyle integration. Instagram visuals should highlight stylish wearables and active lifestyles, using high-quality images and engaging reels. YouTube content should include detailed product reviews, “how-to” tutorials, and feature demonstrations</w:t>
      </w:r>
      <w:r w:rsidR="001F7787">
        <w:rPr>
          <w:sz w:val="28"/>
          <w:szCs w:val="28"/>
        </w:rPr>
        <w:t>.</w:t>
      </w:r>
    </w:p>
    <w:p w14:paraId="6F64194D" w14:textId="55EFC4AD" w:rsidR="001F7787" w:rsidRDefault="001F7787" w:rsidP="00057490">
      <w:pPr>
        <w:spacing w:after="0"/>
      </w:pPr>
      <w:r w:rsidRPr="00057490">
        <w:rPr>
          <w:u w:val="single"/>
        </w:rPr>
        <w:t>Format 1</w:t>
      </w:r>
      <w:r>
        <w:t>: Advertising through Podcasts</w:t>
      </w:r>
    </w:p>
    <w:p w14:paraId="6E2B88B2" w14:textId="10566E9E" w:rsidR="001F7787" w:rsidRDefault="001F7787" w:rsidP="0007129D">
      <w:pPr>
        <w:spacing w:after="0"/>
      </w:pPr>
      <w:r>
        <w:t xml:space="preserve"> Idea: Noise Company collaborates with popular Indian podcasters (tech, lifestyle, music) for sponsored segments.</w:t>
      </w:r>
    </w:p>
    <w:p w14:paraId="1727F9E5" w14:textId="44CE0795" w:rsidR="001F7787" w:rsidRDefault="001F7787" w:rsidP="0007129D">
      <w:pPr>
        <w:spacing w:after="0"/>
      </w:pPr>
      <w:r>
        <w:t xml:space="preserve"> Date: July 28, 2023 (or a date you choose)</w:t>
      </w:r>
    </w:p>
    <w:p w14:paraId="73AA88F3" w14:textId="45CF2494" w:rsidR="001F7787" w:rsidRDefault="001F7787" w:rsidP="0007129D">
      <w:pPr>
        <w:spacing w:after="0"/>
      </w:pPr>
      <w:r>
        <w:t xml:space="preserve"> Aim: To reach a wider audience, especially tech-savvy and music-loving demographics.</w:t>
      </w:r>
    </w:p>
    <w:p w14:paraId="7054CC68" w14:textId="33FE3A93" w:rsidR="001F7787" w:rsidRDefault="001F7787" w:rsidP="0007129D">
      <w:pPr>
        <w:spacing w:after="0"/>
      </w:pPr>
      <w:r w:rsidRPr="00057490">
        <w:rPr>
          <w:u w:val="single"/>
        </w:rPr>
        <w:t>Format 2</w:t>
      </w:r>
      <w:r>
        <w:t>: Creating Ads and Posting on Social Media</w:t>
      </w:r>
    </w:p>
    <w:p w14:paraId="5F8A4386" w14:textId="54477F32" w:rsidR="0007129D" w:rsidRDefault="001F7787" w:rsidP="00057490">
      <w:pPr>
        <w:spacing w:after="0"/>
      </w:pPr>
      <w:r>
        <w:lastRenderedPageBreak/>
        <w:t xml:space="preserve"> Idea: Noise Company launches a social media campaign featuring user-generated content (UGC) and influencer collaborations.</w:t>
      </w:r>
    </w:p>
    <w:p w14:paraId="34501D61" w14:textId="377A07CE" w:rsidR="001F7787" w:rsidRDefault="001F7787" w:rsidP="0007129D">
      <w:pPr>
        <w:spacing w:after="0"/>
      </w:pPr>
      <w:r>
        <w:t>Date: July 28, 2023 (or a date you choose)</w:t>
      </w:r>
    </w:p>
    <w:p w14:paraId="0083EF74" w14:textId="6FE094EC" w:rsidR="001F7787" w:rsidRDefault="001F7787" w:rsidP="00C93615">
      <w:pPr>
        <w:spacing w:after="0"/>
      </w:pPr>
      <w:r>
        <w:t>Aim: To increase brand awareness and engagement through visually appealing ads and relatable content.</w:t>
      </w:r>
    </w:p>
    <w:p w14:paraId="6085F581" w14:textId="77777777" w:rsidR="001F7787" w:rsidRDefault="001F7787" w:rsidP="00C93615">
      <w:pPr>
        <w:spacing w:after="0"/>
      </w:pPr>
      <w:r w:rsidRPr="00D71B89">
        <w:rPr>
          <w:u w:val="single"/>
        </w:rPr>
        <w:t>Format 3:</w:t>
      </w:r>
      <w:r>
        <w:t xml:space="preserve"> Creating Videos</w:t>
      </w:r>
    </w:p>
    <w:p w14:paraId="0E2830D5" w14:textId="0050825E" w:rsidR="001F7787" w:rsidRDefault="001F7787" w:rsidP="00C93615">
      <w:pPr>
        <w:spacing w:after="0"/>
      </w:pPr>
      <w:r>
        <w:t xml:space="preserve"> Idea: Noise Company produces short, engaging videos showcasing product features, Indian music playlists, and noise cancellation demos in real-world Indian scenarios (e.g., crowded commutes, busy markets).</w:t>
      </w:r>
    </w:p>
    <w:p w14:paraId="36E60796" w14:textId="44265E8E" w:rsidR="001F7787" w:rsidRDefault="001F7787" w:rsidP="00C93615">
      <w:pPr>
        <w:spacing w:after="0"/>
      </w:pPr>
      <w:r>
        <w:t xml:space="preserve"> Date: July 28, 2023 (or a date you choose)</w:t>
      </w:r>
    </w:p>
    <w:p w14:paraId="0624D9F4" w14:textId="69592A8E" w:rsidR="000571B9" w:rsidRDefault="001F7787">
      <w:r>
        <w:t xml:space="preserve">  Aim: To demonstrate product benefits and connect with the Indian audience through relatable visuals and storytelling.</w:t>
      </w:r>
    </w:p>
    <w:p w14:paraId="527A8C59" w14:textId="04BE9973" w:rsidR="00436DE8" w:rsidRDefault="00513EB9">
      <w:r w:rsidRPr="00446240">
        <w:rPr>
          <w:highlight w:val="yellow"/>
        </w:rPr>
        <w:t>DESIGN/VIDEO EDITING</w:t>
      </w:r>
      <w:r>
        <w:t xml:space="preserve"> </w:t>
      </w:r>
    </w:p>
    <w:p w14:paraId="15BD21C0" w14:textId="76AED99B" w:rsidR="003E1018" w:rsidRPr="009863C6" w:rsidRDefault="001F4544">
      <w:pPr>
        <w:rPr>
          <w:sz w:val="28"/>
          <w:szCs w:val="28"/>
        </w:rPr>
      </w:pPr>
      <w:r w:rsidRPr="009863C6">
        <w:rPr>
          <w:noProof/>
          <w:sz w:val="28"/>
          <w:szCs w:val="28"/>
        </w:rPr>
        <w:drawing>
          <wp:anchor distT="0" distB="0" distL="114300" distR="114300" simplePos="0" relativeHeight="251671552" behindDoc="0" locked="0" layoutInCell="1" allowOverlap="1" wp14:anchorId="2CDEF703" wp14:editId="7C130300">
            <wp:simplePos x="0" y="0"/>
            <wp:positionH relativeFrom="column">
              <wp:posOffset>73025</wp:posOffset>
            </wp:positionH>
            <wp:positionV relativeFrom="paragraph">
              <wp:posOffset>109220</wp:posOffset>
            </wp:positionV>
            <wp:extent cx="4065905" cy="2709545"/>
            <wp:effectExtent l="0" t="0" r="0" b="0"/>
            <wp:wrapTopAndBottom/>
            <wp:docPr id="479400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00702" name="Picture 47940070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5905" cy="2709545"/>
                    </a:xfrm>
                    <a:prstGeom prst="rect">
                      <a:avLst/>
                    </a:prstGeom>
                  </pic:spPr>
                </pic:pic>
              </a:graphicData>
            </a:graphic>
            <wp14:sizeRelH relativeFrom="margin">
              <wp14:pctWidth>0</wp14:pctWidth>
            </wp14:sizeRelH>
            <wp14:sizeRelV relativeFrom="margin">
              <wp14:pctHeight>0</wp14:pctHeight>
            </wp14:sizeRelV>
          </wp:anchor>
        </w:drawing>
      </w:r>
    </w:p>
    <w:p w14:paraId="7F88EBBB" w14:textId="76CA790F" w:rsidR="000359FE" w:rsidRPr="009863C6" w:rsidRDefault="000359FE">
      <w:pPr>
        <w:rPr>
          <w:sz w:val="28"/>
          <w:szCs w:val="28"/>
        </w:rPr>
      </w:pPr>
      <w:r w:rsidRPr="009863C6">
        <w:rPr>
          <w:sz w:val="28"/>
          <w:szCs w:val="28"/>
        </w:rPr>
        <w:t>Noise’s video editing should be energetic and stylish, reflecting their youthful brand. Employ quick cuts, dynamic transitions, and upbeat music. Highlight product features with close-ups and on-screen graphics, while showcasing lifestyle integration through real-world scenarios. Use modern typography and motion graphics for clarity. Optimize for social media with vertical videos and trending audio.</w:t>
      </w:r>
    </w:p>
    <w:p w14:paraId="42C86F67" w14:textId="3AAB1897" w:rsidR="000359FE" w:rsidRPr="009863C6" w:rsidRDefault="000359FE">
      <w:pPr>
        <w:rPr>
          <w:sz w:val="28"/>
          <w:szCs w:val="28"/>
        </w:rPr>
      </w:pPr>
      <w:r w:rsidRPr="009863C6">
        <w:rPr>
          <w:sz w:val="28"/>
          <w:szCs w:val="28"/>
        </w:rPr>
        <w:t xml:space="preserve">Focus on high-quality sound and </w:t>
      </w:r>
      <w:proofErr w:type="spellStart"/>
      <w:r w:rsidRPr="009863C6">
        <w:rPr>
          <w:sz w:val="28"/>
          <w:szCs w:val="28"/>
        </w:rPr>
        <w:t>color</w:t>
      </w:r>
      <w:proofErr w:type="spellEnd"/>
      <w:r w:rsidRPr="009863C6">
        <w:rPr>
          <w:sz w:val="28"/>
          <w:szCs w:val="28"/>
        </w:rPr>
        <w:t xml:space="preserve"> grading that aligns with Noise’s brand. Incorporate user-generated content and influencer collaborations for authenticity. Create diverse content, from product reviews to fitness videos, and optimize for </w:t>
      </w:r>
      <w:r w:rsidRPr="009863C6">
        <w:rPr>
          <w:sz w:val="28"/>
          <w:szCs w:val="28"/>
        </w:rPr>
        <w:lastRenderedPageBreak/>
        <w:t>each platform. Use engaging thumbnails and relevant keywords. Prioritize short form videos.</w:t>
      </w:r>
    </w:p>
    <w:p w14:paraId="180BAD0A" w14:textId="77777777" w:rsidR="001E70DC" w:rsidRDefault="00611AC5">
      <w:r w:rsidRPr="00611AC5">
        <w:rPr>
          <w:highlight w:val="yellow"/>
        </w:rPr>
        <w:t>SOCIAL MEDIA AD CAMPAIGNS</w:t>
      </w:r>
      <w:r>
        <w:t xml:space="preserve"> </w:t>
      </w:r>
    </w:p>
    <w:p w14:paraId="1BAF8F7C" w14:textId="42AD93CB" w:rsidR="001E70DC" w:rsidRPr="009863C6" w:rsidRDefault="001E70DC">
      <w:pPr>
        <w:rPr>
          <w:sz w:val="28"/>
          <w:szCs w:val="28"/>
        </w:rPr>
      </w:pPr>
      <w:r w:rsidRPr="009863C6">
        <w:rPr>
          <w:sz w:val="28"/>
          <w:szCs w:val="28"/>
        </w:rPr>
        <w:t>Noise’s video editing must be fast-paced and visually dynamic, targeting a young, tech-savvy audience. Use quick cuts, vibrant graphics, and trending music. Product showcases should highlight key features with clear visuals and concise on-screen text. Lifestyle segments should feature real-world scenarios, emphasizing the products’ integration into daily life.</w:t>
      </w:r>
    </w:p>
    <w:p w14:paraId="49983833" w14:textId="04A4D5E0" w:rsidR="001E70DC" w:rsidRPr="009863C6" w:rsidRDefault="001E70DC">
      <w:pPr>
        <w:rPr>
          <w:sz w:val="28"/>
          <w:szCs w:val="28"/>
        </w:rPr>
      </w:pPr>
      <w:r w:rsidRPr="009863C6">
        <w:rPr>
          <w:sz w:val="28"/>
          <w:szCs w:val="28"/>
        </w:rPr>
        <w:t xml:space="preserve">Optimize for social media with vertical formats and trending audio. Incorporate user-generated content and influencer collaborations for authenticity. Prioritize clear audio and </w:t>
      </w:r>
      <w:proofErr w:type="spellStart"/>
      <w:r w:rsidRPr="009863C6">
        <w:rPr>
          <w:sz w:val="28"/>
          <w:szCs w:val="28"/>
        </w:rPr>
        <w:t>color</w:t>
      </w:r>
      <w:proofErr w:type="spellEnd"/>
      <w:r w:rsidRPr="009863C6">
        <w:rPr>
          <w:sz w:val="28"/>
          <w:szCs w:val="28"/>
        </w:rPr>
        <w:t xml:space="preserve"> grading that aligns with Noise’s brand aesthetic. Create diverse content, including product reviews, tutorials, and fitness-themed videos.</w:t>
      </w:r>
    </w:p>
    <w:p w14:paraId="6B496330" w14:textId="628BC2C2" w:rsidR="001E70DC" w:rsidRDefault="001E70DC">
      <w:pPr>
        <w:rPr>
          <w:sz w:val="28"/>
          <w:szCs w:val="28"/>
        </w:rPr>
      </w:pPr>
      <w:r w:rsidRPr="009863C6">
        <w:rPr>
          <w:sz w:val="28"/>
          <w:szCs w:val="28"/>
        </w:rPr>
        <w:t xml:space="preserve">Use engaging thumbnails and relevant keywords for SEO. Short-form videos are crucial for platforms like Instagram Reels and </w:t>
      </w:r>
      <w:proofErr w:type="spellStart"/>
      <w:r w:rsidRPr="009863C6">
        <w:rPr>
          <w:sz w:val="28"/>
          <w:szCs w:val="28"/>
        </w:rPr>
        <w:t>TikTok</w:t>
      </w:r>
      <w:proofErr w:type="spellEnd"/>
      <w:r w:rsidRPr="009863C6">
        <w:rPr>
          <w:sz w:val="28"/>
          <w:szCs w:val="28"/>
        </w:rPr>
        <w:t>. Maintain consistency in style and branding across all video content.</w:t>
      </w:r>
    </w:p>
    <w:p w14:paraId="6827F5CF" w14:textId="77777777" w:rsidR="00C51622" w:rsidRDefault="00016C58">
      <w:pPr>
        <w:rPr>
          <w:i/>
          <w:iCs/>
          <w:sz w:val="32"/>
          <w:szCs w:val="32"/>
          <w:u w:val="single"/>
        </w:rPr>
      </w:pPr>
      <w:r w:rsidRPr="00C51622">
        <w:rPr>
          <w:noProof/>
          <w:sz w:val="28"/>
          <w:szCs w:val="28"/>
          <w:highlight w:val="darkCyan"/>
        </w:rPr>
        <w:drawing>
          <wp:anchor distT="0" distB="0" distL="114300" distR="114300" simplePos="0" relativeHeight="251687936" behindDoc="0" locked="0" layoutInCell="1" allowOverlap="1" wp14:anchorId="21522902" wp14:editId="7B2542F9">
            <wp:simplePos x="0" y="0"/>
            <wp:positionH relativeFrom="column">
              <wp:posOffset>-237490</wp:posOffset>
            </wp:positionH>
            <wp:positionV relativeFrom="paragraph">
              <wp:posOffset>936625</wp:posOffset>
            </wp:positionV>
            <wp:extent cx="2871470" cy="3533140"/>
            <wp:effectExtent l="0" t="0" r="5080" b="0"/>
            <wp:wrapTopAndBottom/>
            <wp:docPr id="492473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73368" name="Picture 49247336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1470" cy="3533140"/>
                    </a:xfrm>
                    <a:prstGeom prst="rect">
                      <a:avLst/>
                    </a:prstGeom>
                  </pic:spPr>
                </pic:pic>
              </a:graphicData>
            </a:graphic>
            <wp14:sizeRelH relativeFrom="margin">
              <wp14:pctWidth>0</wp14:pctWidth>
            </wp14:sizeRelH>
            <wp14:sizeRelV relativeFrom="margin">
              <wp14:pctHeight>0</wp14:pctHeight>
            </wp14:sizeRelV>
          </wp:anchor>
        </w:drawing>
      </w:r>
      <w:r w:rsidR="00CC5DA5" w:rsidRPr="00C51622">
        <w:rPr>
          <w:i/>
          <w:iCs/>
          <w:sz w:val="32"/>
          <w:szCs w:val="32"/>
          <w:highlight w:val="darkCyan"/>
          <w:u w:val="single"/>
        </w:rPr>
        <w:t>INSTAGRAM</w:t>
      </w:r>
      <w:r w:rsidR="00CC5DA5">
        <w:rPr>
          <w:i/>
          <w:iCs/>
          <w:sz w:val="32"/>
          <w:szCs w:val="32"/>
          <w:u w:val="single"/>
        </w:rPr>
        <w:t xml:space="preserve"> </w:t>
      </w:r>
    </w:p>
    <w:p w14:paraId="118EF7D5" w14:textId="77777777" w:rsidR="00C51622" w:rsidRDefault="00C51622">
      <w:pPr>
        <w:rPr>
          <w:i/>
          <w:iCs/>
          <w:sz w:val="32"/>
          <w:szCs w:val="32"/>
          <w:u w:val="single"/>
        </w:rPr>
      </w:pPr>
    </w:p>
    <w:p w14:paraId="41C8A620" w14:textId="73F1FDFF" w:rsidR="00CC5DA5" w:rsidRDefault="00C51622">
      <w:pPr>
        <w:rPr>
          <w:i/>
          <w:iCs/>
          <w:sz w:val="32"/>
          <w:szCs w:val="32"/>
          <w:u w:val="single"/>
        </w:rPr>
      </w:pPr>
      <w:r w:rsidRPr="00EE1BC3">
        <w:rPr>
          <w:i/>
          <w:iCs/>
          <w:sz w:val="32"/>
          <w:szCs w:val="32"/>
          <w:highlight w:val="darkCyan"/>
          <w:u w:val="single"/>
        </w:rPr>
        <w:lastRenderedPageBreak/>
        <w:t>LINKEDIN</w:t>
      </w:r>
      <w:r>
        <w:rPr>
          <w:i/>
          <w:iCs/>
          <w:sz w:val="32"/>
          <w:szCs w:val="32"/>
          <w:u w:val="single"/>
        </w:rPr>
        <w:t xml:space="preserve"> </w:t>
      </w:r>
    </w:p>
    <w:p w14:paraId="50494C86" w14:textId="25AA0BFC" w:rsidR="005239E1" w:rsidRPr="00432987" w:rsidRDefault="00EE1BC3">
      <w:pPr>
        <w:rPr>
          <w:i/>
          <w:iCs/>
          <w:sz w:val="28"/>
          <w:szCs w:val="28"/>
        </w:rPr>
      </w:pPr>
      <w:r>
        <w:rPr>
          <w:i/>
          <w:iCs/>
          <w:noProof/>
          <w:sz w:val="28"/>
          <w:szCs w:val="28"/>
        </w:rPr>
        <w:drawing>
          <wp:anchor distT="0" distB="0" distL="114300" distR="114300" simplePos="0" relativeHeight="251688960" behindDoc="0" locked="0" layoutInCell="1" allowOverlap="1" wp14:anchorId="2327A226" wp14:editId="1B93855A">
            <wp:simplePos x="0" y="0"/>
            <wp:positionH relativeFrom="column">
              <wp:posOffset>379821</wp:posOffset>
            </wp:positionH>
            <wp:positionV relativeFrom="paragraph">
              <wp:posOffset>415834</wp:posOffset>
            </wp:positionV>
            <wp:extent cx="4763583" cy="8160567"/>
            <wp:effectExtent l="0" t="0" r="0" b="0"/>
            <wp:wrapTopAndBottom/>
            <wp:docPr id="1365468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68142" name="Picture 1365468142"/>
                    <pic:cNvPicPr/>
                  </pic:nvPicPr>
                  <pic:blipFill>
                    <a:blip r:embed="rId22">
                      <a:extLst>
                        <a:ext uri="{28A0092B-C50C-407E-A947-70E740481C1C}">
                          <a14:useLocalDpi xmlns:a14="http://schemas.microsoft.com/office/drawing/2010/main" val="0"/>
                        </a:ext>
                      </a:extLst>
                    </a:blip>
                    <a:stretch>
                      <a:fillRect/>
                    </a:stretch>
                  </pic:blipFill>
                  <pic:spPr>
                    <a:xfrm>
                      <a:off x="0" y="0"/>
                      <a:ext cx="4763770" cy="8160888"/>
                    </a:xfrm>
                    <a:prstGeom prst="rect">
                      <a:avLst/>
                    </a:prstGeom>
                  </pic:spPr>
                </pic:pic>
              </a:graphicData>
            </a:graphic>
            <wp14:sizeRelV relativeFrom="margin">
              <wp14:pctHeight>0</wp14:pctHeight>
            </wp14:sizeRelV>
          </wp:anchor>
        </w:drawing>
      </w:r>
      <w:r w:rsidR="00436DE8" w:rsidRPr="009863C6">
        <w:rPr>
          <w:sz w:val="28"/>
          <w:szCs w:val="28"/>
        </w:rPr>
        <w:br w:type="page"/>
      </w:r>
      <w:r w:rsidR="004252F5" w:rsidRPr="004252F5">
        <w:rPr>
          <w:highlight w:val="yellow"/>
        </w:rPr>
        <w:lastRenderedPageBreak/>
        <w:t>EMAIL AD CAMPAIGNS</w:t>
      </w:r>
      <w:r w:rsidR="004252F5">
        <w:t xml:space="preserve"> </w:t>
      </w:r>
    </w:p>
    <w:p w14:paraId="725B9666" w14:textId="34843DF2" w:rsidR="00BB2A32" w:rsidRPr="0066239F" w:rsidRDefault="00BB2A32">
      <w:pPr>
        <w:rPr>
          <w:sz w:val="28"/>
          <w:szCs w:val="28"/>
        </w:rPr>
      </w:pPr>
      <w:r w:rsidRPr="0066239F">
        <w:rPr>
          <w:sz w:val="28"/>
          <w:szCs w:val="28"/>
        </w:rPr>
        <w:t>Noise’s email campaigns should be segmented and personalized, targeting specific customer interests and purchase history. Begin with a welcome series for new subscribers, highlighting popular products and exclusive deals. Use product-focused emails showcasing new releases, detailed features, and customer reviews.</w:t>
      </w:r>
    </w:p>
    <w:p w14:paraId="5D0C672A" w14:textId="77777777" w:rsidR="00BB2A32" w:rsidRPr="0066239F" w:rsidRDefault="00BB2A32">
      <w:pPr>
        <w:rPr>
          <w:sz w:val="28"/>
          <w:szCs w:val="28"/>
        </w:rPr>
      </w:pPr>
      <w:r w:rsidRPr="0066239F">
        <w:rPr>
          <w:sz w:val="28"/>
          <w:szCs w:val="28"/>
        </w:rPr>
        <w:t>For fitness enthusiasts, create workout-themed emails with smartwatch features and curated music playlists. Audiophiles should receive emails featuring earbuds with high-quality audio and noise cancellation capabilities. Target students with budget-friendly tech and discounts.</w:t>
      </w:r>
    </w:p>
    <w:p w14:paraId="33D18BE2" w14:textId="7D6575BA" w:rsidR="00BB2A32" w:rsidRPr="0066239F" w:rsidRDefault="00BB2A32">
      <w:pPr>
        <w:rPr>
          <w:sz w:val="28"/>
          <w:szCs w:val="28"/>
        </w:rPr>
      </w:pPr>
      <w:r w:rsidRPr="0066239F">
        <w:rPr>
          <w:sz w:val="28"/>
          <w:szCs w:val="28"/>
        </w:rPr>
        <w:t>Implement abandoned cart reminders with per</w:t>
      </w:r>
      <w:r w:rsidR="005239E1" w:rsidRPr="0066239F">
        <w:rPr>
          <w:noProof/>
          <w:sz w:val="28"/>
          <w:szCs w:val="28"/>
        </w:rPr>
        <w:drawing>
          <wp:anchor distT="0" distB="0" distL="114300" distR="114300" simplePos="0" relativeHeight="251674624" behindDoc="0" locked="0" layoutInCell="1" allowOverlap="1" wp14:anchorId="386265B8" wp14:editId="31E51524">
            <wp:simplePos x="0" y="0"/>
            <wp:positionH relativeFrom="column">
              <wp:posOffset>0</wp:posOffset>
            </wp:positionH>
            <wp:positionV relativeFrom="paragraph">
              <wp:posOffset>215900</wp:posOffset>
            </wp:positionV>
            <wp:extent cx="3571240" cy="3061335"/>
            <wp:effectExtent l="0" t="0" r="0" b="5715"/>
            <wp:wrapTopAndBottom/>
            <wp:docPr id="1548270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70750" name="Picture 1548270750"/>
                    <pic:cNvPicPr/>
                  </pic:nvPicPr>
                  <pic:blipFill>
                    <a:blip r:embed="rId23">
                      <a:extLst>
                        <a:ext uri="{28A0092B-C50C-407E-A947-70E740481C1C}">
                          <a14:useLocalDpi xmlns:a14="http://schemas.microsoft.com/office/drawing/2010/main" val="0"/>
                        </a:ext>
                      </a:extLst>
                    </a:blip>
                    <a:stretch>
                      <a:fillRect/>
                    </a:stretch>
                  </pic:blipFill>
                  <pic:spPr>
                    <a:xfrm>
                      <a:off x="0" y="0"/>
                      <a:ext cx="3571240" cy="3061335"/>
                    </a:xfrm>
                    <a:prstGeom prst="rect">
                      <a:avLst/>
                    </a:prstGeom>
                  </pic:spPr>
                </pic:pic>
              </a:graphicData>
            </a:graphic>
            <wp14:sizeRelH relativeFrom="margin">
              <wp14:pctWidth>0</wp14:pctWidth>
            </wp14:sizeRelH>
            <wp14:sizeRelV relativeFrom="margin">
              <wp14:pctHeight>0</wp14:pctHeight>
            </wp14:sizeRelV>
          </wp:anchor>
        </w:drawing>
      </w:r>
      <w:r w:rsidRPr="0066239F">
        <w:rPr>
          <w:sz w:val="28"/>
          <w:szCs w:val="28"/>
        </w:rPr>
        <w:t>sonalized product recommendations and limited-time offers. Use interactive elements like quizzes and polls to increase engagement. Send post-purchase emails with care tips and accessory recommendations.</w:t>
      </w:r>
    </w:p>
    <w:p w14:paraId="1D5EB7EB" w14:textId="77777777" w:rsidR="00BB2A32" w:rsidRPr="0066239F" w:rsidRDefault="00BB2A32">
      <w:pPr>
        <w:rPr>
          <w:sz w:val="28"/>
          <w:szCs w:val="28"/>
        </w:rPr>
      </w:pPr>
      <w:r w:rsidRPr="0066239F">
        <w:rPr>
          <w:sz w:val="28"/>
          <w:szCs w:val="28"/>
        </w:rPr>
        <w:t>Promote seasonal sales and flash deals with urgent language and clear calls to action. Incorporate high-quality visuals and short, engaging copy. Track open rates, click-through rates, and conversions to optimize campaigns. Use A/B testing to refine subject lines and email content.</w:t>
      </w:r>
    </w:p>
    <w:p w14:paraId="1DC22BF9" w14:textId="77777777" w:rsidR="00233BCD" w:rsidRDefault="00233BCD" w:rsidP="00233BCD"/>
    <w:p w14:paraId="37172471" w14:textId="77777777" w:rsidR="00233BCD" w:rsidRDefault="00233BCD" w:rsidP="00233BCD"/>
    <w:p w14:paraId="1D1F4338" w14:textId="3D1DB0DF" w:rsidR="000B7F85" w:rsidRPr="00233BCD" w:rsidRDefault="007D5868" w:rsidP="00233BCD">
      <w:r>
        <w:rPr>
          <w:b/>
          <w:bCs/>
          <w:sz w:val="28"/>
          <w:szCs w:val="28"/>
          <w:u w:val="single"/>
        </w:rPr>
        <w:lastRenderedPageBreak/>
        <w:t xml:space="preserve">CONCLUSION </w:t>
      </w:r>
    </w:p>
    <w:p w14:paraId="6E1F41B2" w14:textId="21F05CA7" w:rsidR="00101FE2" w:rsidRPr="005F5406" w:rsidRDefault="00101FE2" w:rsidP="000E5E1D">
      <w:pPr>
        <w:pStyle w:val="Heading2"/>
        <w:rPr>
          <w:sz w:val="28"/>
          <w:szCs w:val="28"/>
        </w:rPr>
      </w:pPr>
      <w:r w:rsidRPr="005F5406">
        <w:rPr>
          <w:sz w:val="28"/>
          <w:szCs w:val="28"/>
        </w:rPr>
        <w:t>In conclusion, Noise’s digital marketing success hinges on a multi-faceted, data-driven strategy that resonates with its young, tech-savvy Indian audience. By prioritizing mobile-first optimization, engaging video content, and targeted social media campaigns, Noise can amplify its brand presence. Leveraging influencer partnerships, user-generated content, and personalized email marketing will foster a strong community and drive conversions.</w:t>
      </w:r>
    </w:p>
    <w:p w14:paraId="162646FE" w14:textId="0884DB34" w:rsidR="00A94C43" w:rsidRPr="007D5868" w:rsidRDefault="000B7F85" w:rsidP="007D5868">
      <w:pPr>
        <w:pStyle w:val="Heading2"/>
        <w:rPr>
          <w:sz w:val="28"/>
          <w:szCs w:val="28"/>
        </w:rPr>
      </w:pPr>
      <w:r>
        <w:rPr>
          <w:b/>
          <w:bCs/>
          <w:noProof/>
          <w:u w:val="single"/>
        </w:rPr>
        <w:drawing>
          <wp:anchor distT="0" distB="0" distL="114300" distR="114300" simplePos="0" relativeHeight="251675648" behindDoc="0" locked="0" layoutInCell="1" allowOverlap="1" wp14:anchorId="43FCF7C6" wp14:editId="15F804CD">
            <wp:simplePos x="0" y="0"/>
            <wp:positionH relativeFrom="column">
              <wp:posOffset>-850265</wp:posOffset>
            </wp:positionH>
            <wp:positionV relativeFrom="paragraph">
              <wp:posOffset>381000</wp:posOffset>
            </wp:positionV>
            <wp:extent cx="8776335" cy="3193415"/>
            <wp:effectExtent l="0" t="0" r="5715" b="6985"/>
            <wp:wrapTopAndBottom/>
            <wp:docPr id="1466599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99549" name="Picture 1466599549"/>
                    <pic:cNvPicPr/>
                  </pic:nvPicPr>
                  <pic:blipFill>
                    <a:blip r:embed="rId24">
                      <a:extLst>
                        <a:ext uri="{28A0092B-C50C-407E-A947-70E740481C1C}">
                          <a14:useLocalDpi xmlns:a14="http://schemas.microsoft.com/office/drawing/2010/main" val="0"/>
                        </a:ext>
                      </a:extLst>
                    </a:blip>
                    <a:stretch>
                      <a:fillRect/>
                    </a:stretch>
                  </pic:blipFill>
                  <pic:spPr>
                    <a:xfrm>
                      <a:off x="0" y="0"/>
                      <a:ext cx="8776335" cy="3193415"/>
                    </a:xfrm>
                    <a:prstGeom prst="rect">
                      <a:avLst/>
                    </a:prstGeom>
                  </pic:spPr>
                </pic:pic>
              </a:graphicData>
            </a:graphic>
            <wp14:sizeRelH relativeFrom="margin">
              <wp14:pctWidth>0</wp14:pctWidth>
            </wp14:sizeRelH>
            <wp14:sizeRelV relativeFrom="margin">
              <wp14:pctHeight>0</wp14:pctHeight>
            </wp14:sizeRelV>
          </wp:anchor>
        </w:drawing>
      </w:r>
    </w:p>
    <w:sectPr w:rsidR="00A94C43" w:rsidRPr="007D5868">
      <w:footerReference w:type="default" r:id="rId25"/>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6BEA0" w14:textId="77777777" w:rsidR="00FE118B" w:rsidRDefault="00FE118B">
      <w:pPr>
        <w:spacing w:after="0" w:line="240" w:lineRule="auto"/>
      </w:pPr>
      <w:r>
        <w:separator/>
      </w:r>
    </w:p>
    <w:p w14:paraId="6A9BC3DC" w14:textId="77777777" w:rsidR="00FE118B" w:rsidRDefault="00FE118B"/>
    <w:p w14:paraId="74B5B08D" w14:textId="77777777" w:rsidR="00FE118B" w:rsidRDefault="00FE118B"/>
  </w:endnote>
  <w:endnote w:type="continuationSeparator" w:id="0">
    <w:p w14:paraId="1B26099C" w14:textId="77777777" w:rsidR="00FE118B" w:rsidRDefault="00FE118B">
      <w:pPr>
        <w:spacing w:after="0" w:line="240" w:lineRule="auto"/>
      </w:pPr>
      <w:r>
        <w:continuationSeparator/>
      </w:r>
    </w:p>
    <w:p w14:paraId="1D4B7493" w14:textId="77777777" w:rsidR="00FE118B" w:rsidRDefault="00FE118B"/>
    <w:p w14:paraId="72C3E924" w14:textId="77777777" w:rsidR="00FE118B" w:rsidRDefault="00FE1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rPr>
        <w:noProof/>
      </w:rPr>
    </w:sdtEndPr>
    <w:sdtContent>
      <w:p w14:paraId="06C48C4B" w14:textId="77777777" w:rsidR="00A94C43" w:rsidRDefault="00D0624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FD543" w14:textId="77777777" w:rsidR="00FE118B" w:rsidRDefault="00FE118B">
      <w:pPr>
        <w:spacing w:after="0" w:line="240" w:lineRule="auto"/>
      </w:pPr>
      <w:r>
        <w:separator/>
      </w:r>
    </w:p>
    <w:p w14:paraId="54E53E49" w14:textId="77777777" w:rsidR="00FE118B" w:rsidRDefault="00FE118B"/>
    <w:p w14:paraId="79935347" w14:textId="77777777" w:rsidR="00FE118B" w:rsidRDefault="00FE118B"/>
  </w:footnote>
  <w:footnote w:type="continuationSeparator" w:id="0">
    <w:p w14:paraId="1A30B2EC" w14:textId="77777777" w:rsidR="00FE118B" w:rsidRDefault="00FE118B">
      <w:pPr>
        <w:spacing w:after="0" w:line="240" w:lineRule="auto"/>
      </w:pPr>
      <w:r>
        <w:continuationSeparator/>
      </w:r>
    </w:p>
    <w:p w14:paraId="594CC52D" w14:textId="77777777" w:rsidR="00FE118B" w:rsidRDefault="00FE118B"/>
    <w:p w14:paraId="71352716" w14:textId="77777777" w:rsidR="00FE118B" w:rsidRDefault="00FE11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80B664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FB472F"/>
    <w:multiLevelType w:val="hybridMultilevel"/>
    <w:tmpl w:val="11228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6390D"/>
    <w:multiLevelType w:val="hybridMultilevel"/>
    <w:tmpl w:val="E0605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D71B6"/>
    <w:multiLevelType w:val="hybridMultilevel"/>
    <w:tmpl w:val="5832E97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727761"/>
    <w:multiLevelType w:val="hybridMultilevel"/>
    <w:tmpl w:val="341094A0"/>
    <w:lvl w:ilvl="0" w:tplc="08090001">
      <w:start w:val="1"/>
      <w:numFmt w:val="bullet"/>
      <w:lvlText w:val=""/>
      <w:lvlJc w:val="left"/>
      <w:pPr>
        <w:ind w:left="1161" w:hanging="360"/>
      </w:pPr>
      <w:rPr>
        <w:rFonts w:ascii="Symbol" w:hAnsi="Symbol" w:hint="default"/>
      </w:rPr>
    </w:lvl>
    <w:lvl w:ilvl="1" w:tplc="08090003" w:tentative="1">
      <w:start w:val="1"/>
      <w:numFmt w:val="bullet"/>
      <w:lvlText w:val="o"/>
      <w:lvlJc w:val="left"/>
      <w:pPr>
        <w:ind w:left="1881" w:hanging="360"/>
      </w:pPr>
      <w:rPr>
        <w:rFonts w:ascii="Courier New" w:hAnsi="Courier New" w:cs="Courier New" w:hint="default"/>
      </w:rPr>
    </w:lvl>
    <w:lvl w:ilvl="2" w:tplc="08090005" w:tentative="1">
      <w:start w:val="1"/>
      <w:numFmt w:val="bullet"/>
      <w:lvlText w:val=""/>
      <w:lvlJc w:val="left"/>
      <w:pPr>
        <w:ind w:left="2601" w:hanging="360"/>
      </w:pPr>
      <w:rPr>
        <w:rFonts w:ascii="Wingdings" w:hAnsi="Wingdings" w:hint="default"/>
      </w:rPr>
    </w:lvl>
    <w:lvl w:ilvl="3" w:tplc="08090001" w:tentative="1">
      <w:start w:val="1"/>
      <w:numFmt w:val="bullet"/>
      <w:lvlText w:val=""/>
      <w:lvlJc w:val="left"/>
      <w:pPr>
        <w:ind w:left="3321" w:hanging="360"/>
      </w:pPr>
      <w:rPr>
        <w:rFonts w:ascii="Symbol" w:hAnsi="Symbol" w:hint="default"/>
      </w:rPr>
    </w:lvl>
    <w:lvl w:ilvl="4" w:tplc="08090003" w:tentative="1">
      <w:start w:val="1"/>
      <w:numFmt w:val="bullet"/>
      <w:lvlText w:val="o"/>
      <w:lvlJc w:val="left"/>
      <w:pPr>
        <w:ind w:left="4041" w:hanging="360"/>
      </w:pPr>
      <w:rPr>
        <w:rFonts w:ascii="Courier New" w:hAnsi="Courier New" w:cs="Courier New" w:hint="default"/>
      </w:rPr>
    </w:lvl>
    <w:lvl w:ilvl="5" w:tplc="08090005" w:tentative="1">
      <w:start w:val="1"/>
      <w:numFmt w:val="bullet"/>
      <w:lvlText w:val=""/>
      <w:lvlJc w:val="left"/>
      <w:pPr>
        <w:ind w:left="4761" w:hanging="360"/>
      </w:pPr>
      <w:rPr>
        <w:rFonts w:ascii="Wingdings" w:hAnsi="Wingdings" w:hint="default"/>
      </w:rPr>
    </w:lvl>
    <w:lvl w:ilvl="6" w:tplc="08090001" w:tentative="1">
      <w:start w:val="1"/>
      <w:numFmt w:val="bullet"/>
      <w:lvlText w:val=""/>
      <w:lvlJc w:val="left"/>
      <w:pPr>
        <w:ind w:left="5481" w:hanging="360"/>
      </w:pPr>
      <w:rPr>
        <w:rFonts w:ascii="Symbol" w:hAnsi="Symbol" w:hint="default"/>
      </w:rPr>
    </w:lvl>
    <w:lvl w:ilvl="7" w:tplc="08090003" w:tentative="1">
      <w:start w:val="1"/>
      <w:numFmt w:val="bullet"/>
      <w:lvlText w:val="o"/>
      <w:lvlJc w:val="left"/>
      <w:pPr>
        <w:ind w:left="6201" w:hanging="360"/>
      </w:pPr>
      <w:rPr>
        <w:rFonts w:ascii="Courier New" w:hAnsi="Courier New" w:cs="Courier New" w:hint="default"/>
      </w:rPr>
    </w:lvl>
    <w:lvl w:ilvl="8" w:tplc="08090005" w:tentative="1">
      <w:start w:val="1"/>
      <w:numFmt w:val="bullet"/>
      <w:lvlText w:val=""/>
      <w:lvlJc w:val="left"/>
      <w:pPr>
        <w:ind w:left="6921" w:hanging="360"/>
      </w:pPr>
      <w:rPr>
        <w:rFonts w:ascii="Wingdings" w:hAnsi="Wingdings" w:hint="default"/>
      </w:rPr>
    </w:lvl>
  </w:abstractNum>
  <w:abstractNum w:abstractNumId="15" w15:restartNumberingAfterBreak="0">
    <w:nsid w:val="45AB0165"/>
    <w:multiLevelType w:val="hybridMultilevel"/>
    <w:tmpl w:val="391E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F7273"/>
    <w:multiLevelType w:val="hybridMultilevel"/>
    <w:tmpl w:val="2E6C74B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93BDC"/>
    <w:multiLevelType w:val="hybridMultilevel"/>
    <w:tmpl w:val="66427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A6A2A"/>
    <w:multiLevelType w:val="hybridMultilevel"/>
    <w:tmpl w:val="35F44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00205"/>
    <w:multiLevelType w:val="hybridMultilevel"/>
    <w:tmpl w:val="D7E8A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52825"/>
    <w:multiLevelType w:val="hybridMultilevel"/>
    <w:tmpl w:val="5BEE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DB635E"/>
    <w:multiLevelType w:val="hybridMultilevel"/>
    <w:tmpl w:val="9D928CEA"/>
    <w:lvl w:ilvl="0" w:tplc="FFFFFFFF">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6" w15:restartNumberingAfterBreak="0">
    <w:nsid w:val="61FA762F"/>
    <w:multiLevelType w:val="hybridMultilevel"/>
    <w:tmpl w:val="60FC3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D4427"/>
    <w:multiLevelType w:val="hybridMultilevel"/>
    <w:tmpl w:val="98C09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285D67"/>
    <w:multiLevelType w:val="hybridMultilevel"/>
    <w:tmpl w:val="AC8618FC"/>
    <w:lvl w:ilvl="0" w:tplc="0409000B">
      <w:start w:val="1"/>
      <w:numFmt w:val="bullet"/>
      <w:lvlText w:val=""/>
      <w:lvlJc w:val="left"/>
      <w:pPr>
        <w:ind w:left="802" w:hanging="360"/>
      </w:pPr>
      <w:rPr>
        <w:rFonts w:ascii="Wingdings" w:hAnsi="Wingding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2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E1977"/>
    <w:multiLevelType w:val="hybridMultilevel"/>
    <w:tmpl w:val="32D6A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A2F40"/>
    <w:multiLevelType w:val="hybridMultilevel"/>
    <w:tmpl w:val="B666E8E6"/>
    <w:lvl w:ilvl="0" w:tplc="08090001">
      <w:start w:val="1"/>
      <w:numFmt w:val="bullet"/>
      <w:lvlText w:val=""/>
      <w:lvlJc w:val="left"/>
      <w:pPr>
        <w:ind w:left="801" w:hanging="360"/>
      </w:pPr>
      <w:rPr>
        <w:rFonts w:ascii="Symbol" w:hAnsi="Symbol" w:hint="default"/>
      </w:rPr>
    </w:lvl>
    <w:lvl w:ilvl="1" w:tplc="08090003" w:tentative="1">
      <w:start w:val="1"/>
      <w:numFmt w:val="bullet"/>
      <w:lvlText w:val="o"/>
      <w:lvlJc w:val="left"/>
      <w:pPr>
        <w:ind w:left="1521" w:hanging="360"/>
      </w:pPr>
      <w:rPr>
        <w:rFonts w:ascii="Courier New" w:hAnsi="Courier New" w:cs="Courier New" w:hint="default"/>
      </w:rPr>
    </w:lvl>
    <w:lvl w:ilvl="2" w:tplc="08090005" w:tentative="1">
      <w:start w:val="1"/>
      <w:numFmt w:val="bullet"/>
      <w:lvlText w:val=""/>
      <w:lvlJc w:val="left"/>
      <w:pPr>
        <w:ind w:left="2241" w:hanging="360"/>
      </w:pPr>
      <w:rPr>
        <w:rFonts w:ascii="Wingdings" w:hAnsi="Wingdings" w:hint="default"/>
      </w:rPr>
    </w:lvl>
    <w:lvl w:ilvl="3" w:tplc="08090001" w:tentative="1">
      <w:start w:val="1"/>
      <w:numFmt w:val="bullet"/>
      <w:lvlText w:val=""/>
      <w:lvlJc w:val="left"/>
      <w:pPr>
        <w:ind w:left="2961" w:hanging="360"/>
      </w:pPr>
      <w:rPr>
        <w:rFonts w:ascii="Symbol" w:hAnsi="Symbol" w:hint="default"/>
      </w:rPr>
    </w:lvl>
    <w:lvl w:ilvl="4" w:tplc="08090003" w:tentative="1">
      <w:start w:val="1"/>
      <w:numFmt w:val="bullet"/>
      <w:lvlText w:val="o"/>
      <w:lvlJc w:val="left"/>
      <w:pPr>
        <w:ind w:left="3681" w:hanging="360"/>
      </w:pPr>
      <w:rPr>
        <w:rFonts w:ascii="Courier New" w:hAnsi="Courier New" w:cs="Courier New" w:hint="default"/>
      </w:rPr>
    </w:lvl>
    <w:lvl w:ilvl="5" w:tplc="08090005" w:tentative="1">
      <w:start w:val="1"/>
      <w:numFmt w:val="bullet"/>
      <w:lvlText w:val=""/>
      <w:lvlJc w:val="left"/>
      <w:pPr>
        <w:ind w:left="4401" w:hanging="360"/>
      </w:pPr>
      <w:rPr>
        <w:rFonts w:ascii="Wingdings" w:hAnsi="Wingdings" w:hint="default"/>
      </w:rPr>
    </w:lvl>
    <w:lvl w:ilvl="6" w:tplc="08090001" w:tentative="1">
      <w:start w:val="1"/>
      <w:numFmt w:val="bullet"/>
      <w:lvlText w:val=""/>
      <w:lvlJc w:val="left"/>
      <w:pPr>
        <w:ind w:left="5121" w:hanging="360"/>
      </w:pPr>
      <w:rPr>
        <w:rFonts w:ascii="Symbol" w:hAnsi="Symbol" w:hint="default"/>
      </w:rPr>
    </w:lvl>
    <w:lvl w:ilvl="7" w:tplc="08090003" w:tentative="1">
      <w:start w:val="1"/>
      <w:numFmt w:val="bullet"/>
      <w:lvlText w:val="o"/>
      <w:lvlJc w:val="left"/>
      <w:pPr>
        <w:ind w:left="5841" w:hanging="360"/>
      </w:pPr>
      <w:rPr>
        <w:rFonts w:ascii="Courier New" w:hAnsi="Courier New" w:cs="Courier New" w:hint="default"/>
      </w:rPr>
    </w:lvl>
    <w:lvl w:ilvl="8" w:tplc="08090005" w:tentative="1">
      <w:start w:val="1"/>
      <w:numFmt w:val="bullet"/>
      <w:lvlText w:val=""/>
      <w:lvlJc w:val="left"/>
      <w:pPr>
        <w:ind w:left="6561" w:hanging="360"/>
      </w:pPr>
      <w:rPr>
        <w:rFonts w:ascii="Wingdings" w:hAnsi="Wingdings" w:hint="default"/>
      </w:rPr>
    </w:lvl>
  </w:abstractNum>
  <w:abstractNum w:abstractNumId="32" w15:restartNumberingAfterBreak="0">
    <w:nsid w:val="6D7D1E3B"/>
    <w:multiLevelType w:val="hybridMultilevel"/>
    <w:tmpl w:val="791A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9655C9"/>
    <w:multiLevelType w:val="hybridMultilevel"/>
    <w:tmpl w:val="9B7EC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E3FB9"/>
    <w:multiLevelType w:val="hybridMultilevel"/>
    <w:tmpl w:val="A2D65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C620C4"/>
    <w:multiLevelType w:val="hybridMultilevel"/>
    <w:tmpl w:val="57FCDD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C4827E7"/>
    <w:multiLevelType w:val="hybridMultilevel"/>
    <w:tmpl w:val="05F4A7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3E078A"/>
    <w:multiLevelType w:val="hybridMultilevel"/>
    <w:tmpl w:val="F5602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6165741">
    <w:abstractNumId w:val="9"/>
  </w:num>
  <w:num w:numId="2" w16cid:durableId="364138484">
    <w:abstractNumId w:val="16"/>
  </w:num>
  <w:num w:numId="3" w16cid:durableId="1959483125">
    <w:abstractNumId w:val="24"/>
  </w:num>
  <w:num w:numId="4" w16cid:durableId="372313825">
    <w:abstractNumId w:val="18"/>
  </w:num>
  <w:num w:numId="5" w16cid:durableId="1697267403">
    <w:abstractNumId w:val="11"/>
  </w:num>
  <w:num w:numId="6" w16cid:durableId="924805068">
    <w:abstractNumId w:val="7"/>
  </w:num>
  <w:num w:numId="7" w16cid:durableId="116803141">
    <w:abstractNumId w:val="6"/>
  </w:num>
  <w:num w:numId="8" w16cid:durableId="118032645">
    <w:abstractNumId w:val="5"/>
  </w:num>
  <w:num w:numId="9" w16cid:durableId="1817448067">
    <w:abstractNumId w:val="4"/>
  </w:num>
  <w:num w:numId="10" w16cid:durableId="424956426">
    <w:abstractNumId w:val="8"/>
  </w:num>
  <w:num w:numId="11" w16cid:durableId="1938320325">
    <w:abstractNumId w:val="3"/>
  </w:num>
  <w:num w:numId="12" w16cid:durableId="819929772">
    <w:abstractNumId w:val="2"/>
  </w:num>
  <w:num w:numId="13" w16cid:durableId="1893878629">
    <w:abstractNumId w:val="1"/>
  </w:num>
  <w:num w:numId="14" w16cid:durableId="1212301925">
    <w:abstractNumId w:val="0"/>
  </w:num>
  <w:num w:numId="15" w16cid:durableId="757285780">
    <w:abstractNumId w:val="21"/>
  </w:num>
  <w:num w:numId="16" w16cid:durableId="717096682">
    <w:abstractNumId w:val="29"/>
  </w:num>
  <w:num w:numId="17" w16cid:durableId="428234275">
    <w:abstractNumId w:val="15"/>
  </w:num>
  <w:num w:numId="18" w16cid:durableId="1766802752">
    <w:abstractNumId w:val="36"/>
  </w:num>
  <w:num w:numId="19" w16cid:durableId="532769280">
    <w:abstractNumId w:val="26"/>
  </w:num>
  <w:num w:numId="20" w16cid:durableId="1586568352">
    <w:abstractNumId w:val="25"/>
  </w:num>
  <w:num w:numId="21" w16cid:durableId="661616726">
    <w:abstractNumId w:val="17"/>
  </w:num>
  <w:num w:numId="22" w16cid:durableId="1446923466">
    <w:abstractNumId w:val="10"/>
  </w:num>
  <w:num w:numId="23" w16cid:durableId="2101103131">
    <w:abstractNumId w:val="12"/>
  </w:num>
  <w:num w:numId="24" w16cid:durableId="45489822">
    <w:abstractNumId w:val="20"/>
  </w:num>
  <w:num w:numId="25" w16cid:durableId="210582137">
    <w:abstractNumId w:val="33"/>
  </w:num>
  <w:num w:numId="26" w16cid:durableId="1937975738">
    <w:abstractNumId w:val="30"/>
  </w:num>
  <w:num w:numId="27" w16cid:durableId="817646198">
    <w:abstractNumId w:val="19"/>
  </w:num>
  <w:num w:numId="28" w16cid:durableId="1037049376">
    <w:abstractNumId w:val="34"/>
  </w:num>
  <w:num w:numId="29" w16cid:durableId="2142771080">
    <w:abstractNumId w:val="28"/>
  </w:num>
  <w:num w:numId="30" w16cid:durableId="352263218">
    <w:abstractNumId w:val="23"/>
  </w:num>
  <w:num w:numId="31" w16cid:durableId="125852130">
    <w:abstractNumId w:val="32"/>
  </w:num>
  <w:num w:numId="32" w16cid:durableId="1749615817">
    <w:abstractNumId w:val="22"/>
  </w:num>
  <w:num w:numId="33" w16cid:durableId="199322380">
    <w:abstractNumId w:val="37"/>
  </w:num>
  <w:num w:numId="34" w16cid:durableId="508297702">
    <w:abstractNumId w:val="35"/>
  </w:num>
  <w:num w:numId="35" w16cid:durableId="818572247">
    <w:abstractNumId w:val="31"/>
  </w:num>
  <w:num w:numId="36" w16cid:durableId="1890915903">
    <w:abstractNumId w:val="14"/>
  </w:num>
  <w:num w:numId="37" w16cid:durableId="1650746840">
    <w:abstractNumId w:val="27"/>
  </w:num>
  <w:num w:numId="38" w16cid:durableId="18701421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10"/>
    <w:rsid w:val="00006470"/>
    <w:rsid w:val="00006C67"/>
    <w:rsid w:val="0001333E"/>
    <w:rsid w:val="00013C01"/>
    <w:rsid w:val="000168A7"/>
    <w:rsid w:val="00016C58"/>
    <w:rsid w:val="000230A9"/>
    <w:rsid w:val="0002483B"/>
    <w:rsid w:val="0003034E"/>
    <w:rsid w:val="00030E14"/>
    <w:rsid w:val="000359FE"/>
    <w:rsid w:val="00035F03"/>
    <w:rsid w:val="000439EB"/>
    <w:rsid w:val="00044DF1"/>
    <w:rsid w:val="00046554"/>
    <w:rsid w:val="0005146A"/>
    <w:rsid w:val="000571B9"/>
    <w:rsid w:val="00057490"/>
    <w:rsid w:val="00061B0D"/>
    <w:rsid w:val="00065006"/>
    <w:rsid w:val="00071298"/>
    <w:rsid w:val="0007129D"/>
    <w:rsid w:val="00071382"/>
    <w:rsid w:val="0008004A"/>
    <w:rsid w:val="00082699"/>
    <w:rsid w:val="000828FA"/>
    <w:rsid w:val="0008388F"/>
    <w:rsid w:val="0008660B"/>
    <w:rsid w:val="000924E7"/>
    <w:rsid w:val="0009281D"/>
    <w:rsid w:val="0009796B"/>
    <w:rsid w:val="000A303E"/>
    <w:rsid w:val="000A553F"/>
    <w:rsid w:val="000A65D5"/>
    <w:rsid w:val="000B0ECC"/>
    <w:rsid w:val="000B2513"/>
    <w:rsid w:val="000B3D4B"/>
    <w:rsid w:val="000B7F85"/>
    <w:rsid w:val="000C1D6A"/>
    <w:rsid w:val="000C2E52"/>
    <w:rsid w:val="000E350F"/>
    <w:rsid w:val="000E5E1D"/>
    <w:rsid w:val="000E6F88"/>
    <w:rsid w:val="000F492B"/>
    <w:rsid w:val="00101FE2"/>
    <w:rsid w:val="00106A29"/>
    <w:rsid w:val="00106E6E"/>
    <w:rsid w:val="00126CA5"/>
    <w:rsid w:val="001544B1"/>
    <w:rsid w:val="00155A1B"/>
    <w:rsid w:val="001647D2"/>
    <w:rsid w:val="001667C7"/>
    <w:rsid w:val="00171E94"/>
    <w:rsid w:val="001756CB"/>
    <w:rsid w:val="00176721"/>
    <w:rsid w:val="001859F0"/>
    <w:rsid w:val="001866E5"/>
    <w:rsid w:val="00187E72"/>
    <w:rsid w:val="001A27F0"/>
    <w:rsid w:val="001B3D9B"/>
    <w:rsid w:val="001C17D7"/>
    <w:rsid w:val="001C1E7B"/>
    <w:rsid w:val="001C24C8"/>
    <w:rsid w:val="001D37E0"/>
    <w:rsid w:val="001E0DA7"/>
    <w:rsid w:val="001E365C"/>
    <w:rsid w:val="001E70DC"/>
    <w:rsid w:val="001E742F"/>
    <w:rsid w:val="001E74A5"/>
    <w:rsid w:val="001E7F02"/>
    <w:rsid w:val="001F4544"/>
    <w:rsid w:val="001F4D20"/>
    <w:rsid w:val="001F7787"/>
    <w:rsid w:val="00200E60"/>
    <w:rsid w:val="00201374"/>
    <w:rsid w:val="00202B1F"/>
    <w:rsid w:val="002061C5"/>
    <w:rsid w:val="0020657E"/>
    <w:rsid w:val="00215669"/>
    <w:rsid w:val="002172FF"/>
    <w:rsid w:val="002214EA"/>
    <w:rsid w:val="00225790"/>
    <w:rsid w:val="00231BDC"/>
    <w:rsid w:val="00233BCD"/>
    <w:rsid w:val="00241DF3"/>
    <w:rsid w:val="00245981"/>
    <w:rsid w:val="00251D94"/>
    <w:rsid w:val="00254666"/>
    <w:rsid w:val="00254FA5"/>
    <w:rsid w:val="002672C5"/>
    <w:rsid w:val="00267DC7"/>
    <w:rsid w:val="0027067B"/>
    <w:rsid w:val="00274F75"/>
    <w:rsid w:val="00282010"/>
    <w:rsid w:val="00283BB7"/>
    <w:rsid w:val="00287288"/>
    <w:rsid w:val="00287F63"/>
    <w:rsid w:val="00292796"/>
    <w:rsid w:val="00297A3A"/>
    <w:rsid w:val="002A2EDC"/>
    <w:rsid w:val="002A7C85"/>
    <w:rsid w:val="002C698E"/>
    <w:rsid w:val="002C71F8"/>
    <w:rsid w:val="002D2250"/>
    <w:rsid w:val="002D29BD"/>
    <w:rsid w:val="002D7073"/>
    <w:rsid w:val="002E3B88"/>
    <w:rsid w:val="002E6AA1"/>
    <w:rsid w:val="002F1338"/>
    <w:rsid w:val="0030698A"/>
    <w:rsid w:val="00313F76"/>
    <w:rsid w:val="00321005"/>
    <w:rsid w:val="003321D4"/>
    <w:rsid w:val="0033327F"/>
    <w:rsid w:val="00347C87"/>
    <w:rsid w:val="0035033B"/>
    <w:rsid w:val="003514F5"/>
    <w:rsid w:val="003552E8"/>
    <w:rsid w:val="00367AF1"/>
    <w:rsid w:val="003827D2"/>
    <w:rsid w:val="00391F58"/>
    <w:rsid w:val="00396ACD"/>
    <w:rsid w:val="003A237D"/>
    <w:rsid w:val="003B0E74"/>
    <w:rsid w:val="003B7900"/>
    <w:rsid w:val="003C25B8"/>
    <w:rsid w:val="003C7C72"/>
    <w:rsid w:val="003E1018"/>
    <w:rsid w:val="003E1B6D"/>
    <w:rsid w:val="003E349C"/>
    <w:rsid w:val="003F31BD"/>
    <w:rsid w:val="004017F6"/>
    <w:rsid w:val="00407E94"/>
    <w:rsid w:val="004252F5"/>
    <w:rsid w:val="00432987"/>
    <w:rsid w:val="00436DE8"/>
    <w:rsid w:val="004459EA"/>
    <w:rsid w:val="00446240"/>
    <w:rsid w:val="004500C9"/>
    <w:rsid w:val="00452A00"/>
    <w:rsid w:val="00456FF2"/>
    <w:rsid w:val="0046422D"/>
    <w:rsid w:val="00474352"/>
    <w:rsid w:val="0048145B"/>
    <w:rsid w:val="004A0369"/>
    <w:rsid w:val="004A3E8F"/>
    <w:rsid w:val="004A75E9"/>
    <w:rsid w:val="004A7A6F"/>
    <w:rsid w:val="004B1353"/>
    <w:rsid w:val="004C2EBB"/>
    <w:rsid w:val="004C3DC3"/>
    <w:rsid w:val="004D5E25"/>
    <w:rsid w:val="004E152B"/>
    <w:rsid w:val="004F484C"/>
    <w:rsid w:val="00502574"/>
    <w:rsid w:val="00506495"/>
    <w:rsid w:val="00510D0B"/>
    <w:rsid w:val="00513EB9"/>
    <w:rsid w:val="00517E77"/>
    <w:rsid w:val="005239E1"/>
    <w:rsid w:val="00530E23"/>
    <w:rsid w:val="00532466"/>
    <w:rsid w:val="00535909"/>
    <w:rsid w:val="00537D1F"/>
    <w:rsid w:val="00546432"/>
    <w:rsid w:val="00556725"/>
    <w:rsid w:val="005628F7"/>
    <w:rsid w:val="00572BE2"/>
    <w:rsid w:val="00582070"/>
    <w:rsid w:val="00582ACA"/>
    <w:rsid w:val="00591076"/>
    <w:rsid w:val="005A4EF8"/>
    <w:rsid w:val="005B0078"/>
    <w:rsid w:val="005C6252"/>
    <w:rsid w:val="005D2CEA"/>
    <w:rsid w:val="005D41E5"/>
    <w:rsid w:val="005D6880"/>
    <w:rsid w:val="005F5406"/>
    <w:rsid w:val="005F60C4"/>
    <w:rsid w:val="00600116"/>
    <w:rsid w:val="00605E69"/>
    <w:rsid w:val="0061148A"/>
    <w:rsid w:val="00611AC5"/>
    <w:rsid w:val="00614377"/>
    <w:rsid w:val="00621F5B"/>
    <w:rsid w:val="006248F9"/>
    <w:rsid w:val="0062537E"/>
    <w:rsid w:val="00635C2E"/>
    <w:rsid w:val="00650E3D"/>
    <w:rsid w:val="00660F78"/>
    <w:rsid w:val="0066239F"/>
    <w:rsid w:val="0066291E"/>
    <w:rsid w:val="0067484E"/>
    <w:rsid w:val="00682C0B"/>
    <w:rsid w:val="0069756D"/>
    <w:rsid w:val="006B6606"/>
    <w:rsid w:val="006B6C6D"/>
    <w:rsid w:val="006C673C"/>
    <w:rsid w:val="006D0DF4"/>
    <w:rsid w:val="006D4B03"/>
    <w:rsid w:val="006F7FE3"/>
    <w:rsid w:val="0071020E"/>
    <w:rsid w:val="00710CA8"/>
    <w:rsid w:val="007153FF"/>
    <w:rsid w:val="00731840"/>
    <w:rsid w:val="007410DC"/>
    <w:rsid w:val="00746ACB"/>
    <w:rsid w:val="0075112D"/>
    <w:rsid w:val="0075427C"/>
    <w:rsid w:val="00755919"/>
    <w:rsid w:val="00756E20"/>
    <w:rsid w:val="00762803"/>
    <w:rsid w:val="007642C6"/>
    <w:rsid w:val="00777ACA"/>
    <w:rsid w:val="0078302A"/>
    <w:rsid w:val="00793F3B"/>
    <w:rsid w:val="007A1B33"/>
    <w:rsid w:val="007A3D80"/>
    <w:rsid w:val="007A4E32"/>
    <w:rsid w:val="007A5610"/>
    <w:rsid w:val="007A7517"/>
    <w:rsid w:val="007A766D"/>
    <w:rsid w:val="007B47CA"/>
    <w:rsid w:val="007B6625"/>
    <w:rsid w:val="007B7FA7"/>
    <w:rsid w:val="007C2218"/>
    <w:rsid w:val="007D2A56"/>
    <w:rsid w:val="007D5868"/>
    <w:rsid w:val="007D68C8"/>
    <w:rsid w:val="007E09FE"/>
    <w:rsid w:val="007F0555"/>
    <w:rsid w:val="008064AE"/>
    <w:rsid w:val="00810153"/>
    <w:rsid w:val="008163EE"/>
    <w:rsid w:val="008171C9"/>
    <w:rsid w:val="0082330B"/>
    <w:rsid w:val="00823535"/>
    <w:rsid w:val="008276A3"/>
    <w:rsid w:val="00835E57"/>
    <w:rsid w:val="0083634F"/>
    <w:rsid w:val="008630CE"/>
    <w:rsid w:val="008650A6"/>
    <w:rsid w:val="008675F3"/>
    <w:rsid w:val="008752F1"/>
    <w:rsid w:val="00882798"/>
    <w:rsid w:val="0089107D"/>
    <w:rsid w:val="008A0E18"/>
    <w:rsid w:val="008A18A2"/>
    <w:rsid w:val="008B2ED7"/>
    <w:rsid w:val="008B3CF5"/>
    <w:rsid w:val="008C1AEE"/>
    <w:rsid w:val="008C2994"/>
    <w:rsid w:val="008D3E28"/>
    <w:rsid w:val="008D4862"/>
    <w:rsid w:val="0090424C"/>
    <w:rsid w:val="00907E56"/>
    <w:rsid w:val="009112C8"/>
    <w:rsid w:val="009126C1"/>
    <w:rsid w:val="00920A8B"/>
    <w:rsid w:val="00921121"/>
    <w:rsid w:val="00922351"/>
    <w:rsid w:val="00925BC3"/>
    <w:rsid w:val="00941438"/>
    <w:rsid w:val="00941EEB"/>
    <w:rsid w:val="00944505"/>
    <w:rsid w:val="00952472"/>
    <w:rsid w:val="009863C6"/>
    <w:rsid w:val="009942BB"/>
    <w:rsid w:val="00996AA9"/>
    <w:rsid w:val="009B0155"/>
    <w:rsid w:val="009B5BBC"/>
    <w:rsid w:val="009B6B42"/>
    <w:rsid w:val="009C21D3"/>
    <w:rsid w:val="009C2514"/>
    <w:rsid w:val="009C2FD6"/>
    <w:rsid w:val="009C6A9B"/>
    <w:rsid w:val="009D6485"/>
    <w:rsid w:val="009E7E5A"/>
    <w:rsid w:val="009F02D2"/>
    <w:rsid w:val="009F6380"/>
    <w:rsid w:val="00A073F8"/>
    <w:rsid w:val="00A10072"/>
    <w:rsid w:val="00A2547A"/>
    <w:rsid w:val="00A306F8"/>
    <w:rsid w:val="00A3164B"/>
    <w:rsid w:val="00A35697"/>
    <w:rsid w:val="00A40521"/>
    <w:rsid w:val="00A42CA2"/>
    <w:rsid w:val="00A6770B"/>
    <w:rsid w:val="00A94C43"/>
    <w:rsid w:val="00AA2AF3"/>
    <w:rsid w:val="00AA6369"/>
    <w:rsid w:val="00AA7066"/>
    <w:rsid w:val="00AB4E54"/>
    <w:rsid w:val="00AD262A"/>
    <w:rsid w:val="00AE0965"/>
    <w:rsid w:val="00B012F4"/>
    <w:rsid w:val="00B06212"/>
    <w:rsid w:val="00B06ABC"/>
    <w:rsid w:val="00B06DA8"/>
    <w:rsid w:val="00B1175D"/>
    <w:rsid w:val="00B52625"/>
    <w:rsid w:val="00B53480"/>
    <w:rsid w:val="00B55A28"/>
    <w:rsid w:val="00B72DC9"/>
    <w:rsid w:val="00B73C8A"/>
    <w:rsid w:val="00B83114"/>
    <w:rsid w:val="00B847A8"/>
    <w:rsid w:val="00B9153A"/>
    <w:rsid w:val="00B95DC7"/>
    <w:rsid w:val="00BA2C33"/>
    <w:rsid w:val="00BA794C"/>
    <w:rsid w:val="00BB03A5"/>
    <w:rsid w:val="00BB2A32"/>
    <w:rsid w:val="00BB6EB2"/>
    <w:rsid w:val="00BC6E6C"/>
    <w:rsid w:val="00BD2083"/>
    <w:rsid w:val="00BD5988"/>
    <w:rsid w:val="00BE1609"/>
    <w:rsid w:val="00BE2FB4"/>
    <w:rsid w:val="00BF0FD6"/>
    <w:rsid w:val="00C01A6C"/>
    <w:rsid w:val="00C05417"/>
    <w:rsid w:val="00C073D0"/>
    <w:rsid w:val="00C16D42"/>
    <w:rsid w:val="00C206F7"/>
    <w:rsid w:val="00C25DB9"/>
    <w:rsid w:val="00C339AD"/>
    <w:rsid w:val="00C449E4"/>
    <w:rsid w:val="00C47C00"/>
    <w:rsid w:val="00C50465"/>
    <w:rsid w:val="00C51622"/>
    <w:rsid w:val="00C52039"/>
    <w:rsid w:val="00C74936"/>
    <w:rsid w:val="00C810B6"/>
    <w:rsid w:val="00C838B0"/>
    <w:rsid w:val="00C93615"/>
    <w:rsid w:val="00C970CA"/>
    <w:rsid w:val="00CA17CA"/>
    <w:rsid w:val="00CA1979"/>
    <w:rsid w:val="00CB1780"/>
    <w:rsid w:val="00CB3210"/>
    <w:rsid w:val="00CB6EB9"/>
    <w:rsid w:val="00CC4482"/>
    <w:rsid w:val="00CC5DA5"/>
    <w:rsid w:val="00CD7EE1"/>
    <w:rsid w:val="00CE046D"/>
    <w:rsid w:val="00CE2686"/>
    <w:rsid w:val="00CE2870"/>
    <w:rsid w:val="00CE35A9"/>
    <w:rsid w:val="00CE4031"/>
    <w:rsid w:val="00CF2E7F"/>
    <w:rsid w:val="00CF4C56"/>
    <w:rsid w:val="00D03D02"/>
    <w:rsid w:val="00D06245"/>
    <w:rsid w:val="00D11D10"/>
    <w:rsid w:val="00D15B68"/>
    <w:rsid w:val="00D56B6F"/>
    <w:rsid w:val="00D62F26"/>
    <w:rsid w:val="00D70A0C"/>
    <w:rsid w:val="00D71B89"/>
    <w:rsid w:val="00DA05CB"/>
    <w:rsid w:val="00DA4F5B"/>
    <w:rsid w:val="00DC1A66"/>
    <w:rsid w:val="00DC7B01"/>
    <w:rsid w:val="00DD1136"/>
    <w:rsid w:val="00DE00CC"/>
    <w:rsid w:val="00DE50A5"/>
    <w:rsid w:val="00DE586A"/>
    <w:rsid w:val="00E024B8"/>
    <w:rsid w:val="00E073B7"/>
    <w:rsid w:val="00E10A72"/>
    <w:rsid w:val="00E15066"/>
    <w:rsid w:val="00E15BA2"/>
    <w:rsid w:val="00E32EDA"/>
    <w:rsid w:val="00E40BFD"/>
    <w:rsid w:val="00E510E1"/>
    <w:rsid w:val="00E67AA6"/>
    <w:rsid w:val="00E70E4D"/>
    <w:rsid w:val="00E712B2"/>
    <w:rsid w:val="00E71B01"/>
    <w:rsid w:val="00E82472"/>
    <w:rsid w:val="00E82A07"/>
    <w:rsid w:val="00E83ACC"/>
    <w:rsid w:val="00E8585F"/>
    <w:rsid w:val="00EA014D"/>
    <w:rsid w:val="00EA2ECF"/>
    <w:rsid w:val="00EA3A88"/>
    <w:rsid w:val="00EB453F"/>
    <w:rsid w:val="00EB6C12"/>
    <w:rsid w:val="00EC3F61"/>
    <w:rsid w:val="00EE1BC3"/>
    <w:rsid w:val="00EE46DB"/>
    <w:rsid w:val="00EF4FD4"/>
    <w:rsid w:val="00F04E7A"/>
    <w:rsid w:val="00F05D4A"/>
    <w:rsid w:val="00F14784"/>
    <w:rsid w:val="00F22B26"/>
    <w:rsid w:val="00F309D8"/>
    <w:rsid w:val="00F320B2"/>
    <w:rsid w:val="00F34169"/>
    <w:rsid w:val="00F37AF6"/>
    <w:rsid w:val="00F41FFB"/>
    <w:rsid w:val="00F45071"/>
    <w:rsid w:val="00F454A4"/>
    <w:rsid w:val="00F45C4C"/>
    <w:rsid w:val="00F478FE"/>
    <w:rsid w:val="00F60B3E"/>
    <w:rsid w:val="00F66C85"/>
    <w:rsid w:val="00F73FCB"/>
    <w:rsid w:val="00F77224"/>
    <w:rsid w:val="00F8208C"/>
    <w:rsid w:val="00F960D1"/>
    <w:rsid w:val="00F96602"/>
    <w:rsid w:val="00FC30D3"/>
    <w:rsid w:val="00FC5B4A"/>
    <w:rsid w:val="00FC6879"/>
    <w:rsid w:val="00FC7C4F"/>
    <w:rsid w:val="00FD4C93"/>
    <w:rsid w:val="00FE118B"/>
    <w:rsid w:val="00FF6A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690F8"/>
  <w15:chartTrackingRefBased/>
  <w15:docId w15:val="{8A47FA24-F822-9C41-B4CA-27CFDC58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7A3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image" Target="media/image12.jpe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5.jpeg"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5" Type="http://schemas.openxmlformats.org/officeDocument/2006/relationships/footer" Target="footer1.xm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image" Target="media/image14.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image" Target="media/image18.jpeg"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image" Target="media/image17.jpeg" /><Relationship Id="rId10" Type="http://schemas.openxmlformats.org/officeDocument/2006/relationships/image" Target="media/image4.jpeg" /><Relationship Id="rId19" Type="http://schemas.openxmlformats.org/officeDocument/2006/relationships/image" Target="media/image13.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image" Target="media/image16.jpeg" /><Relationship Id="rId27"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D409074D-751E-3F48-BB33-222165436796%7dtf50002040.dotx" TargetMode="Externa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%7bD409074D-751E-3F48-BB33-222165436796%7dtf50002040.dotx</Template>
  <TotalTime>695</TotalTime>
  <Pages>14</Pages>
  <Words>2020</Words>
  <Characters>11520</Characters>
  <Application>Microsoft Office Word</Application>
  <DocSecurity>0</DocSecurity>
  <Lines>96</Lines>
  <Paragraphs>27</Paragraphs>
  <ScaleCrop>false</ScaleCrop>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indhumathiindhu1020@gmail.com</dc:creator>
  <cp:keywords/>
  <dc:description/>
  <cp:lastModifiedBy>indhumathiindhu1020@gmail.com</cp:lastModifiedBy>
  <cp:revision>394</cp:revision>
  <dcterms:created xsi:type="dcterms:W3CDTF">2025-03-24T07:33:00Z</dcterms:created>
  <dcterms:modified xsi:type="dcterms:W3CDTF">2025-03-26T11:00:00Z</dcterms:modified>
</cp:coreProperties>
</file>